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298" w:rsidRDefault="00D82298">
      <w:pPr>
        <w:pStyle w:val="Title"/>
      </w:pPr>
      <w:r>
        <w:rPr>
          <w:noProof/>
          <w:color w:val="997339" w:themeColor="accent6" w:themeShade="BF"/>
          <w:lang w:eastAsia="en-US"/>
        </w:rPr>
        <mc:AlternateContent>
          <mc:Choice Requires="wpg">
            <w:drawing>
              <wp:inline distT="0" distB="0" distL="0" distR="0" wp14:anchorId="76C6D8FD" wp14:editId="457F4F4E">
                <wp:extent cx="6211019" cy="7254815"/>
                <wp:effectExtent l="0" t="0" r="0" b="3810"/>
                <wp:docPr id="1" name="Group 1" descr="colorful round shap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19" cy="7254815"/>
                          <a:chOff x="0" y="0"/>
                          <a:chExt cx="5224107" cy="6127845"/>
                        </a:xfrm>
                      </wpg:grpSpPr>
                      <wps:wsp>
                        <wps:cNvPr id="171" name="Oval 171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298" w:rsidRPr="00D82298" w:rsidRDefault="00D82298" w:rsidP="00D82298">
                              <w:pPr>
                                <w:pStyle w:val="Heading1"/>
                                <w:rPr>
                                  <w:smallCaps w:val="0"/>
                                  <w:outline/>
                                  <w:color w:val="9F2936" w:themeColor="accent2"/>
                                  <w:sz w:val="56"/>
                                  <w:szCs w:val="56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D82298">
                                <w:rPr>
                                  <w:smallCaps w:val="0"/>
                                  <w:outline/>
                                  <w:color w:val="9F2936" w:themeColor="accent2"/>
                                  <w:sz w:val="56"/>
                                  <w:szCs w:val="56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Machine Learning Assignment</w:t>
                              </w:r>
                            </w:p>
                            <w:p w:rsidR="00D82298" w:rsidRPr="00D82298" w:rsidRDefault="00D82298" w:rsidP="00D82298">
                              <w:pPr>
                                <w:rPr>
                                  <w:b/>
                                  <w:outline/>
                                  <w:color w:val="9F2936" w:themeColor="accent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>
                                  <a:lumMod val="67000"/>
                                </a:schemeClr>
                              </a:gs>
                              <a:gs pos="48000">
                                <a:schemeClr val="accent4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298" w:rsidRPr="00D82298" w:rsidRDefault="00D82298" w:rsidP="00D82298">
                              <w:pPr>
                                <w:pStyle w:val="Heading3"/>
                                <w:spacing w:before="0"/>
                                <w:rPr>
                                  <w:color w:val="604878" w:themeColor="accent5"/>
                                  <w:sz w:val="44"/>
                                  <w:szCs w:val="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2298">
                                <w:rPr>
                                  <w:color w:val="604878" w:themeColor="accent5"/>
                                  <w:sz w:val="44"/>
                                  <w:szCs w:val="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RAVI SHEKHAR</w:t>
                              </w:r>
                            </w:p>
                            <w:p w:rsidR="00D82298" w:rsidRPr="00D82298" w:rsidRDefault="00D82298" w:rsidP="00D82298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604878" w:themeColor="accent5"/>
                                  <w:sz w:val="44"/>
                                  <w:szCs w:val="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82298">
                                <w:rPr>
                                  <w:color w:val="604878" w:themeColor="accent5"/>
                                  <w:sz w:val="44"/>
                                  <w:szCs w:val="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2017ht13059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1433015" y="4790364"/>
                            <a:ext cx="1337481" cy="1337481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298" w:rsidRPr="00D82298" w:rsidRDefault="000F11CA" w:rsidP="00D82298">
                              <w:pPr>
                                <w:pStyle w:val="Heading4"/>
                                <w:spacing w:line="240" w:lineRule="auto"/>
                                <w:jc w:val="center"/>
                                <w:rPr>
                                  <w:color w:val="1B587C" w:themeColor="accent3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1B587C" w:themeColor="accent3"/>
                                  <w:sz w:val="40"/>
                                  <w:szCs w:val="40"/>
                                </w:rPr>
                                <w:t>60.24</w:t>
                              </w:r>
                              <w:r w:rsidR="00D82298" w:rsidRPr="00D82298">
                                <w:rPr>
                                  <w:color w:val="1B587C" w:themeColor="accent3"/>
                                  <w:sz w:val="40"/>
                                  <w:szCs w:val="40"/>
                                </w:rPr>
                                <w:t>% Accuracy</w:t>
                              </w:r>
                            </w:p>
                            <w:p w:rsidR="00D82298" w:rsidRPr="00D82298" w:rsidRDefault="00D82298" w:rsidP="00D82298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6D8FD" id="Group 1" o:spid="_x0000_s1026" alt="colorful round shapes" style="width:489.05pt;height:571.25pt;mso-position-horizontal-relative:char;mso-position-vertical-relative:line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">
                <v:oval id="Oval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" fillcolor="#604878 [3208]" strokecolor="white [3201]" strokeweight="1.5pt">
                  <v:stroke joinstyle="miter"/>
                  <v:textbox>
                    <w:txbxContent>
                      <w:p w:rsidR="00D82298" w:rsidRPr="00D82298" w:rsidRDefault="00D82298" w:rsidP="00D82298">
                        <w:pPr>
                          <w:pStyle w:val="Heading1"/>
                          <w:rPr>
                            <w:smallCaps w:val="0"/>
                            <w:outline/>
                            <w:color w:val="9F2936" w:themeColor="accent2"/>
                            <w:sz w:val="56"/>
                            <w:szCs w:val="56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D82298">
                          <w:rPr>
                            <w:smallCaps w:val="0"/>
                            <w:outline/>
                            <w:color w:val="9F2936" w:themeColor="accent2"/>
                            <w:sz w:val="56"/>
                            <w:szCs w:val="56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Machine Learning Assignment</w:t>
                        </w:r>
                      </w:p>
                      <w:p w:rsidR="00D82298" w:rsidRPr="00D82298" w:rsidRDefault="00D82298" w:rsidP="00D82298">
                        <w:pPr>
                          <w:rPr>
                            <w:b/>
                            <w:outline/>
                            <w:color w:val="9F2936" w:themeColor="accent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oval>
                <v:oval id="Oval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" fillcolor="#33582c [2151]" stroked="f">
                  <v:fill color2="#8dc182 [1943]" rotate="t" angle="180" colors="0 #34592c;31457f #528b45;1 #8ec182" focus="100%" type="gradient"/>
                  <v:textbox>
                    <w:txbxContent>
                      <w:p w:rsidR="00D82298" w:rsidRPr="00D82298" w:rsidRDefault="00D82298" w:rsidP="00D82298">
                        <w:pPr>
                          <w:pStyle w:val="Heading3"/>
                          <w:spacing w:before="0"/>
                          <w:rPr>
                            <w:color w:val="604878" w:themeColor="accent5"/>
                            <w:sz w:val="44"/>
                            <w:szCs w:val="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82298">
                          <w:rPr>
                            <w:color w:val="604878" w:themeColor="accent5"/>
                            <w:sz w:val="44"/>
                            <w:szCs w:val="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RAVI SHEKHAR</w:t>
                        </w:r>
                      </w:p>
                      <w:p w:rsidR="00D82298" w:rsidRPr="00D82298" w:rsidRDefault="00D82298" w:rsidP="00D82298">
                        <w:pPr>
                          <w:pStyle w:val="Heading3"/>
                          <w:spacing w:before="0" w:line="240" w:lineRule="auto"/>
                          <w:rPr>
                            <w:color w:val="604878" w:themeColor="accent5"/>
                            <w:sz w:val="44"/>
                            <w:szCs w:val="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82298">
                          <w:rPr>
                            <w:color w:val="604878" w:themeColor="accent5"/>
                            <w:sz w:val="44"/>
                            <w:szCs w:val="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2017ht13059</w:t>
                        </w:r>
                      </w:p>
                    </w:txbxContent>
                  </v:textbox>
                </v:oval>
                <v:oval id="Oval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" fillcolor="#9f5406 [2148]" stroked="f">
                  <v:fill color2="#f9b268 [1940]" rotate="t" angle="180" colors="0 #a15506;31457f #f6830b;1 #f9b268" focus="100%" type="gradient"/>
                  <v:textbox>
                    <w:txbxContent>
                      <w:p w:rsidR="00D82298" w:rsidRPr="00D82298" w:rsidRDefault="000F11CA" w:rsidP="00D82298">
                        <w:pPr>
                          <w:pStyle w:val="Heading4"/>
                          <w:spacing w:line="240" w:lineRule="auto"/>
                          <w:jc w:val="center"/>
                          <w:rPr>
                            <w:color w:val="1B587C" w:themeColor="accent3"/>
                            <w:sz w:val="40"/>
                            <w:szCs w:val="40"/>
                          </w:rPr>
                        </w:pPr>
                        <w:r>
                          <w:rPr>
                            <w:color w:val="1B587C" w:themeColor="accent3"/>
                            <w:sz w:val="40"/>
                            <w:szCs w:val="40"/>
                          </w:rPr>
                          <w:t>60.24</w:t>
                        </w:r>
                        <w:r w:rsidR="00D82298" w:rsidRPr="00D82298">
                          <w:rPr>
                            <w:color w:val="1B587C" w:themeColor="accent3"/>
                            <w:sz w:val="40"/>
                            <w:szCs w:val="40"/>
                          </w:rPr>
                          <w:t>% Accuracy</w:t>
                        </w:r>
                      </w:p>
                      <w:p w:rsidR="00D82298" w:rsidRPr="00D82298" w:rsidRDefault="00D82298" w:rsidP="00D82298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D82298" w:rsidRDefault="00D82298">
      <w:pPr>
        <w:pStyle w:val="Title"/>
      </w:pPr>
    </w:p>
    <w:p w:rsidR="00D82298" w:rsidRDefault="00D82298">
      <w:pPr>
        <w:pStyle w:val="Title"/>
      </w:pPr>
    </w:p>
    <w:p w:rsidR="00D82298" w:rsidRDefault="00D82298">
      <w:pPr>
        <w:pStyle w:val="Title"/>
      </w:pPr>
    </w:p>
    <w:p w:rsidR="00D82298" w:rsidRDefault="00D82298">
      <w:pPr>
        <w:pStyle w:val="Title"/>
      </w:pPr>
    </w:p>
    <w:p w:rsidR="00A10484" w:rsidRDefault="00D82298">
      <w:pPr>
        <w:pStyle w:val="Title"/>
      </w:pPr>
      <w:r>
        <w:t>Machine Learning Assignment</w:t>
      </w:r>
    </w:p>
    <w:p w:rsidR="00D82298" w:rsidRDefault="00D82298" w:rsidP="00D82298">
      <w:pPr>
        <w:pStyle w:val="Heading1"/>
      </w:pPr>
      <w:r>
        <w:t xml:space="preserve">Ravi Shekhar (ID: - 2017HT13059) </w:t>
      </w:r>
    </w:p>
    <w:p w:rsidR="00855982" w:rsidRDefault="00D82298" w:rsidP="00D82298">
      <w:pPr>
        <w:pStyle w:val="Heading1"/>
      </w:pPr>
      <w:r>
        <w:t xml:space="preserve">Accuracy Achieved – </w:t>
      </w:r>
      <w:r w:rsidR="0030581B">
        <w:t>60.244</w:t>
      </w:r>
      <w:r>
        <w:t>%</w:t>
      </w:r>
    </w:p>
    <w:p w:rsidR="00D82298" w:rsidRDefault="00D82298" w:rsidP="00D82298"/>
    <w:p w:rsidR="0006498D" w:rsidRDefault="0006498D" w:rsidP="00D82298">
      <w:r>
        <w:t xml:space="preserve">I have applied </w:t>
      </w:r>
      <w:r w:rsidR="00CF34F7">
        <w:t>several</w:t>
      </w:r>
      <w:r>
        <w:t xml:space="preserve"> Machine Learning algorithm. The algorithms used are as </w:t>
      </w:r>
      <w:r w:rsidR="0030581B">
        <w:t>follows: -</w:t>
      </w:r>
      <w:r>
        <w:t xml:space="preserve"> 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>
        <w:t>Random Forest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>
        <w:t>Decision Tree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>
        <w:t>K-Nearest Neighbor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 w:rsidRPr="0006498D">
        <w:t>Naive Bayes Bernoul</w:t>
      </w:r>
      <w:r>
        <w:t>li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 w:rsidRPr="0006498D">
        <w:t>Naive Bayes Gaussian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 w:rsidRPr="0006498D">
        <w:t xml:space="preserve">SVM </w:t>
      </w:r>
      <w:proofErr w:type="spellStart"/>
      <w:r w:rsidRPr="0006498D">
        <w:t>LinearSVC</w:t>
      </w:r>
      <w:proofErr w:type="spellEnd"/>
    </w:p>
    <w:p w:rsidR="0006498D" w:rsidRDefault="0006498D" w:rsidP="0006498D">
      <w:pPr>
        <w:pStyle w:val="ListParagraph"/>
        <w:numPr>
          <w:ilvl w:val="0"/>
          <w:numId w:val="30"/>
        </w:numPr>
      </w:pPr>
      <w:r>
        <w:t>S</w:t>
      </w:r>
      <w:r w:rsidRPr="0006498D">
        <w:t xml:space="preserve">VM </w:t>
      </w:r>
      <w:proofErr w:type="spellStart"/>
      <w:r w:rsidRPr="0006498D">
        <w:t>rbf</w:t>
      </w:r>
      <w:proofErr w:type="spellEnd"/>
    </w:p>
    <w:p w:rsidR="0006498D" w:rsidRDefault="0006498D" w:rsidP="0006498D">
      <w:pPr>
        <w:pStyle w:val="ListParagraph"/>
        <w:numPr>
          <w:ilvl w:val="0"/>
          <w:numId w:val="30"/>
        </w:numPr>
      </w:pPr>
      <w:r>
        <w:t>SVM poly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 w:rsidRPr="0006498D">
        <w:t>SVM linear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 w:rsidRPr="0006498D">
        <w:t>Logistic Regression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 w:rsidRPr="0006498D">
        <w:t>K-Means</w:t>
      </w:r>
    </w:p>
    <w:p w:rsidR="0006498D" w:rsidRDefault="0006498D" w:rsidP="0006498D">
      <w:pPr>
        <w:pStyle w:val="ListParagraph"/>
        <w:numPr>
          <w:ilvl w:val="0"/>
          <w:numId w:val="30"/>
        </w:numPr>
      </w:pPr>
      <w:r w:rsidRPr="0006498D">
        <w:t>Gradient Boosting Classifier</w:t>
      </w:r>
    </w:p>
    <w:p w:rsidR="0006498D" w:rsidRPr="0006498D" w:rsidRDefault="0006498D" w:rsidP="0006498D">
      <w:pPr>
        <w:pStyle w:val="ListParagraph"/>
        <w:numPr>
          <w:ilvl w:val="0"/>
          <w:numId w:val="30"/>
        </w:numPr>
      </w:pPr>
      <w:r w:rsidRPr="0006498D">
        <w:t>Neural Network</w:t>
      </w:r>
    </w:p>
    <w:p w:rsidR="0006498D" w:rsidRDefault="008045FD" w:rsidP="00D82298">
      <w:r>
        <w:t>These algorithms</w:t>
      </w:r>
      <w:r w:rsidR="0006498D">
        <w:t xml:space="preserve"> are used on processed data, both, with and without PCA decomposition. At the end, all </w:t>
      </w:r>
      <w:r w:rsidR="0006498D" w:rsidRPr="0030581B">
        <w:rPr>
          <w:b/>
        </w:rPr>
        <w:t xml:space="preserve">the accuracy </w:t>
      </w:r>
      <w:r w:rsidRPr="0030581B">
        <w:rPr>
          <w:b/>
        </w:rPr>
        <w:t>was</w:t>
      </w:r>
      <w:r w:rsidR="0006498D" w:rsidRPr="0030581B">
        <w:rPr>
          <w:b/>
        </w:rPr>
        <w:t xml:space="preserve"> compared and converted to % format by multiplying 100.</w:t>
      </w:r>
      <w:r w:rsidR="0006498D">
        <w:t xml:space="preserve"> The result is shown below. At the end, the graph shows the accuracy of each model without PCA decomposition in Green and with PCA decomposition in Blue.</w:t>
      </w:r>
    </w:p>
    <w:p w:rsidR="0006498D" w:rsidRDefault="008045FD" w:rsidP="00D82298">
      <w:r>
        <w:t>The best accuracy obtained</w:t>
      </w:r>
      <w:r w:rsidR="0006498D">
        <w:t xml:space="preserve"> in both </w:t>
      </w:r>
      <w:r>
        <w:t>categories</w:t>
      </w:r>
      <w:r w:rsidR="0030581B">
        <w:t xml:space="preserve"> are</w:t>
      </w:r>
      <w:r>
        <w:t>: -</w:t>
      </w:r>
    </w:p>
    <w:p w:rsidR="0006498D" w:rsidRDefault="0006498D" w:rsidP="0006498D">
      <w:pPr>
        <w:pStyle w:val="ListParagraph"/>
        <w:numPr>
          <w:ilvl w:val="0"/>
          <w:numId w:val="31"/>
        </w:numPr>
      </w:pPr>
      <w:r>
        <w:t xml:space="preserve">Without PCA </w:t>
      </w:r>
      <w:r w:rsidR="0030581B">
        <w:t>decomposition: -</w:t>
      </w:r>
      <w:r>
        <w:t xml:space="preserve"> SVM – Linear SVC (</w:t>
      </w:r>
      <w:r w:rsidR="005F60A0">
        <w:t>60.244</w:t>
      </w:r>
      <w:r>
        <w:t>%)</w:t>
      </w:r>
    </w:p>
    <w:p w:rsidR="0006498D" w:rsidRDefault="0006498D" w:rsidP="0006498D">
      <w:pPr>
        <w:pStyle w:val="ListParagraph"/>
        <w:numPr>
          <w:ilvl w:val="0"/>
          <w:numId w:val="31"/>
        </w:numPr>
      </w:pPr>
      <w:r>
        <w:t xml:space="preserve">With PCA </w:t>
      </w:r>
      <w:r w:rsidR="0030581B">
        <w:t>decomposition: -</w:t>
      </w:r>
      <w:r>
        <w:t xml:space="preserve"> Neural Network with 3 layer each with 40 units. (</w:t>
      </w:r>
      <w:r w:rsidR="005F63AC">
        <w:t>59.56</w:t>
      </w:r>
      <w:r>
        <w:t>%)</w:t>
      </w:r>
    </w:p>
    <w:p w:rsidR="0006498D" w:rsidRDefault="00417A6F" w:rsidP="008D1FD5">
      <w:pPr>
        <w:ind w:left="708" w:hanging="708"/>
      </w:pPr>
      <w:r>
        <w:rPr>
          <w:b/>
          <w:highlight w:val="yellow"/>
        </w:rPr>
        <w:t>T</w:t>
      </w:r>
      <w:r w:rsidR="0006498D" w:rsidRPr="008D1FD5">
        <w:rPr>
          <w:b/>
          <w:highlight w:val="yellow"/>
        </w:rPr>
        <w:t>he best predictor was SVM with Linear SVC with accuracy of 0.</w:t>
      </w:r>
      <w:r w:rsidR="00CA141F" w:rsidRPr="008D1FD5">
        <w:rPr>
          <w:b/>
          <w:highlight w:val="yellow"/>
        </w:rPr>
        <w:t>6024</w:t>
      </w:r>
      <w:r w:rsidR="008D1FD5" w:rsidRPr="008D1FD5">
        <w:rPr>
          <w:b/>
          <w:highlight w:val="yellow"/>
        </w:rPr>
        <w:t>4 or &gt;</w:t>
      </w:r>
      <w:r w:rsidR="0006498D" w:rsidRPr="008D1FD5">
        <w:rPr>
          <w:b/>
          <w:highlight w:val="yellow"/>
        </w:rPr>
        <w:t>60% accuracy.</w:t>
      </w:r>
    </w:p>
    <w:p w:rsidR="0006498D" w:rsidRDefault="0006498D" w:rsidP="0006498D"/>
    <w:p w:rsidR="0006498D" w:rsidRDefault="002B650F" w:rsidP="0006498D">
      <w:r>
        <w:t>The Graph below compares the accuracy achieved by various ML algorithms. The Green color line is without PCA decomposition while the green color after the PCA decomposition.</w:t>
      </w:r>
    </w:p>
    <w:p w:rsidR="002B650F" w:rsidRDefault="002B650F" w:rsidP="0006498D"/>
    <w:p w:rsidR="002B650F" w:rsidRDefault="002B650F" w:rsidP="0006498D">
      <w:r>
        <w:rPr>
          <w:noProof/>
        </w:rPr>
        <w:drawing>
          <wp:inline distT="0" distB="0" distL="0" distR="0">
            <wp:extent cx="6469380" cy="383090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774" cy="383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8D" w:rsidRDefault="0006498D" w:rsidP="0006498D"/>
    <w:p w:rsidR="0006498D" w:rsidRPr="006D6B69" w:rsidRDefault="006D6B69" w:rsidP="00D82298">
      <w:pPr>
        <w:rPr>
          <w:b/>
          <w:color w:val="473659" w:themeColor="accent5" w:themeShade="BF"/>
        </w:rPr>
      </w:pPr>
      <w:r w:rsidRPr="006D6B69">
        <w:rPr>
          <w:b/>
          <w:color w:val="473659" w:themeColor="accent5" w:themeShade="BF"/>
        </w:rPr>
        <w:t>Results: -</w:t>
      </w:r>
      <w:bookmarkStart w:id="0" w:name="_GoBack"/>
      <w:bookmarkEnd w:id="0"/>
    </w:p>
    <w:p w:rsidR="0006498D" w:rsidRDefault="0006498D" w:rsidP="00D82298"/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06498D" w:rsidTr="00D82298">
        <w:tc>
          <w:tcPr>
            <w:tcW w:w="4675" w:type="dxa"/>
          </w:tcPr>
          <w:p w:rsidR="0006498D" w:rsidRPr="0006498D" w:rsidRDefault="0006498D" w:rsidP="00D82298">
            <w:pPr>
              <w:tabs>
                <w:tab w:val="left" w:pos="1457"/>
              </w:tabs>
              <w:rPr>
                <w:b/>
                <w:color w:val="7030A0"/>
                <w:sz w:val="36"/>
                <w:szCs w:val="36"/>
              </w:rPr>
            </w:pPr>
            <w:r w:rsidRPr="0006498D">
              <w:rPr>
                <w:b/>
                <w:color w:val="7030A0"/>
                <w:sz w:val="36"/>
                <w:szCs w:val="36"/>
              </w:rPr>
              <w:t>Without PCA Decomposition</w:t>
            </w:r>
          </w:p>
        </w:tc>
        <w:tc>
          <w:tcPr>
            <w:tcW w:w="4675" w:type="dxa"/>
          </w:tcPr>
          <w:p w:rsidR="0006498D" w:rsidRPr="0006498D" w:rsidRDefault="0006498D" w:rsidP="00D82298">
            <w:pPr>
              <w:tabs>
                <w:tab w:val="left" w:pos="1457"/>
              </w:tabs>
              <w:rPr>
                <w:b/>
                <w:color w:val="7030A0"/>
                <w:sz w:val="36"/>
                <w:szCs w:val="36"/>
              </w:rPr>
            </w:pPr>
            <w:r w:rsidRPr="0006498D">
              <w:rPr>
                <w:b/>
                <w:color w:val="7030A0"/>
                <w:sz w:val="36"/>
                <w:szCs w:val="36"/>
              </w:rPr>
              <w:t>With PCA Decomposition</w:t>
            </w:r>
          </w:p>
        </w:tc>
        <w:tc>
          <w:tcPr>
            <w:tcW w:w="4675" w:type="dxa"/>
          </w:tcPr>
          <w:p w:rsidR="0006498D" w:rsidRDefault="0006498D" w:rsidP="00D82298">
            <w:pPr>
              <w:rPr>
                <w:b/>
              </w:rPr>
            </w:pPr>
          </w:p>
        </w:tc>
      </w:tr>
      <w:tr w:rsidR="00D82298" w:rsidTr="00D82298">
        <w:tc>
          <w:tcPr>
            <w:tcW w:w="4675" w:type="dxa"/>
          </w:tcPr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Random </w:t>
            </w:r>
            <w:proofErr w:type="gramStart"/>
            <w:r w:rsidRPr="00D60FF1">
              <w:rPr>
                <w:color w:val="0070C0"/>
              </w:rPr>
              <w:t>Forest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56.7712874164487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0       0.00      0.00      0.00      2975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1       0.57      1.00      0.72      3907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0.32      0.57      0.41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Decision </w:t>
            </w:r>
            <w:proofErr w:type="gramStart"/>
            <w:r w:rsidRPr="00D60FF1">
              <w:rPr>
                <w:color w:val="0070C0"/>
              </w:rPr>
              <w:t>Tree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lastRenderedPageBreak/>
              <w:t>Accuracy:  56.05928509154315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0       0.49      0.53      0.51      2975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1       0.62      0.58      0.60      3907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0.56      0.56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K-Nearest </w:t>
            </w:r>
            <w:proofErr w:type="gramStart"/>
            <w:r w:rsidRPr="00D60FF1">
              <w:rPr>
                <w:color w:val="0070C0"/>
              </w:rPr>
              <w:t>Neighbor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58.39872130194711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0       0.53      0.33      0.40      2975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1       0.60      0.78      0.68      3907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0.57      0.58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Naive Bayes Bernoulli: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55.91397849462365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0       0.49      0.52      0.51      2975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1       0.62      0.59      0.60      3907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0.56      0.56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Naive Bayes </w:t>
            </w:r>
            <w:proofErr w:type="gramStart"/>
            <w:r w:rsidRPr="00D60FF1">
              <w:rPr>
                <w:color w:val="0070C0"/>
              </w:rPr>
              <w:t>Gaussian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56.015693112467304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0       0.49      0.52      0.51      2975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lastRenderedPageBreak/>
              <w:t xml:space="preserve">          1       0.62      0.59      0.60      3907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0.56      0.56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SVM </w:t>
            </w:r>
            <w:proofErr w:type="spellStart"/>
            <w:proofErr w:type="gramStart"/>
            <w:r w:rsidRPr="00D60FF1">
              <w:rPr>
                <w:color w:val="0070C0"/>
              </w:rPr>
              <w:t>LinearSVC</w:t>
            </w:r>
            <w:proofErr w:type="spellEnd"/>
            <w:r w:rsidRPr="00D60FF1">
              <w:rPr>
                <w:color w:val="0070C0"/>
              </w:rPr>
              <w:t xml:space="preserve">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70161A" w:rsidRDefault="00D60FF1" w:rsidP="00D60FF1">
            <w:pPr>
              <w:tabs>
                <w:tab w:val="left" w:pos="1457"/>
              </w:tabs>
              <w:rPr>
                <w:b/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473659" w:themeColor="accent5" w:themeShade="BF"/>
                <w:highlight w:val="yellow"/>
              </w:rPr>
              <w:t>60.244115082824756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0       0.54      0.57      0.56      2975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1       0.66      0.62      0.64      3907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0.61      0.60      0.60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SVM </w:t>
            </w:r>
            <w:proofErr w:type="spellStart"/>
            <w:proofErr w:type="gramStart"/>
            <w:r w:rsidRPr="00D60FF1">
              <w:rPr>
                <w:color w:val="0070C0"/>
              </w:rPr>
              <w:t>rbf</w:t>
            </w:r>
            <w:proofErr w:type="spellEnd"/>
            <w:r w:rsidRPr="00D60FF1">
              <w:rPr>
                <w:color w:val="0070C0"/>
              </w:rPr>
              <w:t xml:space="preserve">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58.674803836094156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0       0.54      0.32      0.40      2975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1       0.60      0.79      0.68      3907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0.58      0.59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SVM </w:t>
            </w:r>
            <w:proofErr w:type="gramStart"/>
            <w:r w:rsidRPr="00D60FF1">
              <w:rPr>
                <w:color w:val="0070C0"/>
              </w:rPr>
              <w:t>poly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56.7712874164487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0       0.00      0.00      0.00      2975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1       0.57      1.00      0.72      3907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0.32      0.57      0.41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lastRenderedPageBreak/>
              <w:t xml:space="preserve">SVM </w:t>
            </w:r>
            <w:proofErr w:type="gramStart"/>
            <w:r w:rsidRPr="00D60FF1">
              <w:rPr>
                <w:color w:val="0070C0"/>
              </w:rPr>
              <w:t>linear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58.04998546934031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0       0.53      0.27      0.36      2975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1       0.59      0.82      0.69      3907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0.57      0.58      0.55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Logistic </w:t>
            </w:r>
            <w:proofErr w:type="gramStart"/>
            <w:r w:rsidRPr="00D60FF1">
              <w:rPr>
                <w:color w:val="0070C0"/>
              </w:rPr>
              <w:t>Regression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58.25341470502761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0       0.53      0.29      0.37      2975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1       0.60      0.81      0.69      3907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0.57      0.58      0.55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K-Means: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color w:val="FF0000"/>
              </w:rPr>
              <w:t>9.953501888985759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0       0.46      0.02      0.05      2975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1       0.59      0.16      0.25      3907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2       0.00      0.00      0.00         0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3       0.00      0.00      0.00         0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4       0.00      0.00      0.00         0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5       0.00      0.00      0.00         0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6       0.00      0.00      0.00         0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7       0.00      0.00      0.00         0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8       0.00      0.00      0.00         0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9       0.00      0.00      0.00         0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0.53      0.10      0.16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Gradient Boosting Classifier: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59.386806160999704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0       0.54      0.39      0.45      2975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1       0.62      0.75      0.68      3907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0.58      0.59      0.58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Neural Network: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59.561174077303114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0       0.54      0.41      0.47      2975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1       0.62      0.74      0.67      3907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82298" w:rsidRPr="0006498D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0.59      0.60      0.58      6882 </w:t>
            </w:r>
          </w:p>
        </w:tc>
        <w:tc>
          <w:tcPr>
            <w:tcW w:w="4675" w:type="dxa"/>
          </w:tcPr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lastRenderedPageBreak/>
              <w:t xml:space="preserve">Random </w:t>
            </w:r>
            <w:proofErr w:type="gramStart"/>
            <w:r w:rsidRPr="00D60FF1">
              <w:rPr>
                <w:color w:val="0070C0"/>
              </w:rPr>
              <w:t>Forest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56.7712874164487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0       0.00      0.00      0.00      2975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1       0.57      1.00      0.72      3907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0.32      0.57      0.41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Decision </w:t>
            </w:r>
            <w:proofErr w:type="gramStart"/>
            <w:r w:rsidRPr="00D60FF1">
              <w:rPr>
                <w:color w:val="0070C0"/>
              </w:rPr>
              <w:t>Tree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lastRenderedPageBreak/>
              <w:t>Accuracy:  53.211275791920954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0       0.45      0.39      0.42      2975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1       0.58      0.64      0.61      3907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0.52      0.53      0.53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K-Nearest </w:t>
            </w:r>
            <w:proofErr w:type="gramStart"/>
            <w:r w:rsidRPr="00D60FF1">
              <w:rPr>
                <w:color w:val="0070C0"/>
              </w:rPr>
              <w:t>Neighbor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58.25341470502761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0       0.53      0.31      0.39      2975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1       0.60      0.79      0.68      3907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0.57      0.58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Naive Bayes </w:t>
            </w:r>
            <w:proofErr w:type="gramStart"/>
            <w:r w:rsidRPr="00D60FF1">
              <w:rPr>
                <w:color w:val="0070C0"/>
              </w:rPr>
              <w:t>Bernoulli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56.36442894507411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0       0.49      0.42      0.45      2975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1       0.60      0.68      0.64      3907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0.56      0.56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Naive Bayes </w:t>
            </w:r>
            <w:proofErr w:type="gramStart"/>
            <w:r w:rsidRPr="00D60FF1">
              <w:rPr>
                <w:color w:val="0070C0"/>
              </w:rPr>
              <w:t>Gaussian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56.11740773031095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0       0.49      0.49      0.49      2975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lastRenderedPageBreak/>
              <w:t xml:space="preserve">          1       0.61      0.62      0.62      3907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0.56      0.56      0.56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SVM </w:t>
            </w:r>
            <w:proofErr w:type="spellStart"/>
            <w:proofErr w:type="gramStart"/>
            <w:r w:rsidRPr="00D60FF1">
              <w:rPr>
                <w:color w:val="0070C0"/>
              </w:rPr>
              <w:t>LinearSVC</w:t>
            </w:r>
            <w:proofErr w:type="spellEnd"/>
            <w:r w:rsidRPr="00D60FF1">
              <w:rPr>
                <w:color w:val="0070C0"/>
              </w:rPr>
              <w:t xml:space="preserve">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56.7712874164487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0       0.00      0.00      0.00      2975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1       0.57      1.00      0.72      3907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0.32      0.57      0.41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SVM </w:t>
            </w:r>
            <w:proofErr w:type="spellStart"/>
            <w:proofErr w:type="gramStart"/>
            <w:r w:rsidRPr="00D60FF1">
              <w:rPr>
                <w:color w:val="0070C0"/>
              </w:rPr>
              <w:t>rbf</w:t>
            </w:r>
            <w:proofErr w:type="spellEnd"/>
            <w:r w:rsidRPr="00D60FF1">
              <w:rPr>
                <w:color w:val="0070C0"/>
              </w:rPr>
              <w:t xml:space="preserve">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58.19529206625981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0       0.53      0.26      0.35      2975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1       0.59      0.83      0.69      3907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0.57      0.58      0.54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SVM </w:t>
            </w:r>
            <w:proofErr w:type="gramStart"/>
            <w:r w:rsidRPr="00D60FF1">
              <w:rPr>
                <w:color w:val="0070C0"/>
              </w:rPr>
              <w:t>poly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57.250799186283054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0       0.58      0.04      0.08      2975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1       0.57      0.98      0.72      3907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0.57      0.57      0.44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lastRenderedPageBreak/>
              <w:t xml:space="preserve">SVM </w:t>
            </w:r>
            <w:proofErr w:type="gramStart"/>
            <w:r w:rsidRPr="00D60FF1">
              <w:rPr>
                <w:color w:val="0070C0"/>
              </w:rPr>
              <w:t>linear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56.7712874164487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0       0.00      0.00      0.00      2975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1       0.57      1.00      0.72      3907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0.32      0.57      0.41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Logistic </w:t>
            </w:r>
            <w:proofErr w:type="gramStart"/>
            <w:r w:rsidRPr="00D60FF1">
              <w:rPr>
                <w:color w:val="0070C0"/>
              </w:rPr>
              <w:t>Regression :</w:t>
            </w:r>
            <w:proofErr w:type="gramEnd"/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56.7712874164487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0       0.00      0.00      0.00      2975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1       0.57      1.00      0.72      3907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0.32      0.57      0.41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K-Means: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color w:val="FF0000"/>
              </w:rPr>
              <w:t>13.934902644580063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0       0.47      0.10      0.17      2975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1       0.52      0.17      0.25      3907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2       0.00      0.00      0.00         0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3       0.00      0.00      0.00         0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4       0.00      0.00      0.00         0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5       0.00      0.00      0.00         0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6       0.00      0.00      0.00         0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7       0.00      0.00      0.00         0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8       0.00      0.00      0.00         0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9       0.00      0.00      0.00         0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0.50      0.14      0.22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Gradient Boosting Classifier: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Accuracy:  56.001162452775354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0       0.49      0.32      0.38      2975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1       0.59      0.75      0.66      3907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0.54      0.56      0.54      6882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~~~~~~~~~~~~~~~~~~~~~~~~~~~~~~~~~~~~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>Neural Network: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Accuracy:  </w:t>
            </w:r>
            <w:r w:rsidRPr="0070161A">
              <w:rPr>
                <w:b/>
                <w:color w:val="0070C0"/>
              </w:rPr>
              <w:t>58.326068003487364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Classification Report: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    precision    </w:t>
            </w:r>
            <w:proofErr w:type="gramStart"/>
            <w:r w:rsidRPr="00D60FF1">
              <w:rPr>
                <w:color w:val="0070C0"/>
              </w:rPr>
              <w:t>recall  f</w:t>
            </w:r>
            <w:proofErr w:type="gramEnd"/>
            <w:r w:rsidRPr="00D60FF1">
              <w:rPr>
                <w:color w:val="0070C0"/>
              </w:rPr>
              <w:t>1-score   support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0       0.54      0.26      0.35      2975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r w:rsidRPr="00D60FF1">
              <w:rPr>
                <w:color w:val="0070C0"/>
              </w:rPr>
              <w:t xml:space="preserve">          1       0.60      0.83      0.69      3907</w:t>
            </w:r>
          </w:p>
          <w:p w:rsidR="00D60FF1" w:rsidRPr="00D60FF1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</w:p>
          <w:p w:rsidR="00D82298" w:rsidRPr="0006498D" w:rsidRDefault="00D60FF1" w:rsidP="00D60FF1">
            <w:pPr>
              <w:tabs>
                <w:tab w:val="left" w:pos="1457"/>
              </w:tabs>
              <w:rPr>
                <w:color w:val="0070C0"/>
              </w:rPr>
            </w:pPr>
            <w:proofErr w:type="spellStart"/>
            <w:r w:rsidRPr="00D60FF1">
              <w:rPr>
                <w:color w:val="0070C0"/>
              </w:rPr>
              <w:t>avg</w:t>
            </w:r>
            <w:proofErr w:type="spellEnd"/>
            <w:r w:rsidRPr="00D60FF1">
              <w:rPr>
                <w:color w:val="0070C0"/>
              </w:rPr>
              <w:t xml:space="preserve"> / total       0.57      0.58      0.54      6882</w:t>
            </w:r>
          </w:p>
        </w:tc>
        <w:tc>
          <w:tcPr>
            <w:tcW w:w="4675" w:type="dxa"/>
          </w:tcPr>
          <w:p w:rsidR="00D82298" w:rsidRDefault="00D82298" w:rsidP="00D82298">
            <w:pPr>
              <w:rPr>
                <w:b/>
              </w:rPr>
            </w:pPr>
          </w:p>
        </w:tc>
      </w:tr>
    </w:tbl>
    <w:p w:rsidR="00D82298" w:rsidRDefault="00D82298" w:rsidP="00D82298">
      <w:pPr>
        <w:rPr>
          <w:b/>
        </w:rPr>
      </w:pPr>
    </w:p>
    <w:p w:rsidR="0006498D" w:rsidRDefault="0006498D" w:rsidP="00D8229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CCE" w:rsidTr="00625CCE">
        <w:tc>
          <w:tcPr>
            <w:tcW w:w="9350" w:type="dxa"/>
          </w:tcPr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 -*- coding: utf-8 -*-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"""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Spyder Editor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Name :</w:t>
            </w:r>
            <w:proofErr w:type="gramEnd"/>
            <w:r w:rsidRPr="0070161A">
              <w:rPr>
                <w:b/>
              </w:rPr>
              <w:t xml:space="preserve"> Ravi Shekhar Singh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"""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import warnings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warnings.filterwarnings</w:t>
            </w:r>
            <w:proofErr w:type="spellEnd"/>
            <w:proofErr w:type="gramEnd"/>
            <w:r w:rsidRPr="0070161A">
              <w:rPr>
                <w:b/>
              </w:rPr>
              <w:t>('ignore')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import pandas as </w:t>
            </w:r>
            <w:proofErr w:type="spellStart"/>
            <w:r w:rsidRPr="0070161A">
              <w:rPr>
                <w:b/>
              </w:rPr>
              <w:t>pd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import </w:t>
            </w:r>
            <w:proofErr w:type="spellStart"/>
            <w:r w:rsidRPr="0070161A">
              <w:rPr>
                <w:b/>
              </w:rPr>
              <w:t>numpy</w:t>
            </w:r>
            <w:proofErr w:type="spellEnd"/>
            <w:r w:rsidRPr="0070161A">
              <w:rPr>
                <w:b/>
              </w:rPr>
              <w:t xml:space="preserve"> as np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from math import sqrt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sklearn.preprocessing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MinMaxScaler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sklearn.cross</w:t>
            </w:r>
            <w:proofErr w:type="gramEnd"/>
            <w:r w:rsidRPr="0070161A">
              <w:rPr>
                <w:b/>
              </w:rPr>
              <w:t>_validation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train_test_split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sklearn.metrics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confusion_matrix</w:t>
            </w:r>
            <w:proofErr w:type="spellEnd"/>
            <w:r w:rsidRPr="0070161A">
              <w:rPr>
                <w:b/>
              </w:rPr>
              <w:t xml:space="preserve">  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sklearn.metrics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sklearn.metrics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seed = 110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np.random</w:t>
            </w:r>
            <w:proofErr w:type="gramEnd"/>
            <w:r w:rsidRPr="0070161A">
              <w:rPr>
                <w:b/>
              </w:rPr>
              <w:t>.seed</w:t>
            </w:r>
            <w:proofErr w:type="spellEnd"/>
            <w:r w:rsidRPr="0070161A">
              <w:rPr>
                <w:b/>
              </w:rPr>
              <w:t xml:space="preserve">(seed) 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algo_num</w:t>
            </w:r>
            <w:proofErr w:type="spellEnd"/>
            <w:r w:rsidRPr="0070161A">
              <w:rPr>
                <w:b/>
              </w:rPr>
              <w:t xml:space="preserve"> = []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</w:t>
            </w:r>
            <w:proofErr w:type="spellEnd"/>
            <w:r w:rsidRPr="0070161A">
              <w:rPr>
                <w:b/>
              </w:rPr>
              <w:t xml:space="preserve"> = []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algo_result_with_pca</w:t>
            </w:r>
            <w:proofErr w:type="spellEnd"/>
            <w:r w:rsidRPr="0070161A">
              <w:rPr>
                <w:b/>
              </w:rPr>
              <w:t xml:space="preserve"> = []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df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pd.read</w:t>
            </w:r>
            <w:proofErr w:type="gramEnd"/>
            <w:r w:rsidRPr="0070161A">
              <w:rPr>
                <w:b/>
              </w:rPr>
              <w:t>_csv</w:t>
            </w:r>
            <w:proofErr w:type="spellEnd"/>
            <w:r w:rsidRPr="0070161A">
              <w:rPr>
                <w:b/>
              </w:rPr>
              <w:t>("</w:t>
            </w:r>
            <w:proofErr w:type="spellStart"/>
            <w:r w:rsidRPr="0070161A">
              <w:rPr>
                <w:b/>
              </w:rPr>
              <w:t>data.csv",header</w:t>
            </w:r>
            <w:proofErr w:type="spellEnd"/>
            <w:r w:rsidRPr="0070161A">
              <w:rPr>
                <w:b/>
              </w:rPr>
              <w:t>=None)</w:t>
            </w:r>
          </w:p>
          <w:p w:rsidR="0070161A" w:rsidRDefault="0070161A" w:rsidP="0070161A">
            <w:pPr>
              <w:rPr>
                <w:b/>
              </w:rPr>
            </w:pPr>
          </w:p>
          <w:p w:rsidR="005F63AC" w:rsidRDefault="005F63AC" w:rsidP="0070161A">
            <w:pPr>
              <w:rPr>
                <w:b/>
              </w:rPr>
            </w:pPr>
            <w:r>
              <w:rPr>
                <w:b/>
              </w:rPr>
              <w:t># process the data before applying ML algorithm</w:t>
            </w:r>
          </w:p>
          <w:p w:rsidR="005F63AC" w:rsidRPr="0070161A" w:rsidRDefault="005F63AC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first_quartile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df.quantile</w:t>
            </w:r>
            <w:proofErr w:type="spellEnd"/>
            <w:proofErr w:type="gramEnd"/>
            <w:r w:rsidRPr="0070161A">
              <w:rPr>
                <w:b/>
              </w:rPr>
              <w:t>(0.25)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third_quartile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df.quantile</w:t>
            </w:r>
            <w:proofErr w:type="spellEnd"/>
            <w:proofErr w:type="gramEnd"/>
            <w:r w:rsidRPr="0070161A">
              <w:rPr>
                <w:b/>
              </w:rPr>
              <w:t>(0.75)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IQR = </w:t>
            </w:r>
            <w:proofErr w:type="spellStart"/>
            <w:r w:rsidRPr="0070161A">
              <w:rPr>
                <w:b/>
              </w:rPr>
              <w:t>third_quartile</w:t>
            </w:r>
            <w:proofErr w:type="spellEnd"/>
            <w:r w:rsidRPr="0070161A">
              <w:rPr>
                <w:b/>
              </w:rPr>
              <w:t xml:space="preserve"> - </w:t>
            </w:r>
            <w:proofErr w:type="spellStart"/>
            <w:r w:rsidRPr="0070161A">
              <w:rPr>
                <w:b/>
              </w:rPr>
              <w:t>first_quartile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clean_data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df</w:t>
            </w:r>
            <w:proofErr w:type="spellEnd"/>
            <w:r w:rsidRPr="0070161A">
              <w:rPr>
                <w:b/>
              </w:rPr>
              <w:t>[</w:t>
            </w:r>
            <w:proofErr w:type="gramEnd"/>
            <w:r w:rsidRPr="0070161A">
              <w:rPr>
                <w:b/>
              </w:rPr>
              <w:t>~((</w:t>
            </w:r>
            <w:proofErr w:type="spellStart"/>
            <w:r w:rsidRPr="0070161A">
              <w:rPr>
                <w:b/>
              </w:rPr>
              <w:t>df</w:t>
            </w:r>
            <w:proofErr w:type="spellEnd"/>
            <w:r w:rsidRPr="0070161A">
              <w:rPr>
                <w:b/>
              </w:rPr>
              <w:t xml:space="preserve"> &lt; (</w:t>
            </w:r>
            <w:proofErr w:type="spellStart"/>
            <w:r w:rsidRPr="0070161A">
              <w:rPr>
                <w:b/>
              </w:rPr>
              <w:t>first_quartile</w:t>
            </w:r>
            <w:proofErr w:type="spellEnd"/>
            <w:r w:rsidRPr="0070161A">
              <w:rPr>
                <w:b/>
              </w:rPr>
              <w:t xml:space="preserve"> - 1.5 * IQR)) | (</w:t>
            </w:r>
            <w:proofErr w:type="spellStart"/>
            <w:r w:rsidRPr="0070161A">
              <w:rPr>
                <w:b/>
              </w:rPr>
              <w:t>df</w:t>
            </w:r>
            <w:proofErr w:type="spellEnd"/>
            <w:r w:rsidRPr="0070161A">
              <w:rPr>
                <w:b/>
              </w:rPr>
              <w:t xml:space="preserve"> &gt; (</w:t>
            </w:r>
            <w:proofErr w:type="spellStart"/>
            <w:r w:rsidRPr="0070161A">
              <w:rPr>
                <w:b/>
              </w:rPr>
              <w:t>third_quartile</w:t>
            </w:r>
            <w:proofErr w:type="spellEnd"/>
            <w:r w:rsidRPr="0070161A">
              <w:rPr>
                <w:b/>
              </w:rPr>
              <w:t xml:space="preserve"> + 1.5 * IQR))).any(axis=1)]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X = </w:t>
            </w:r>
            <w:proofErr w:type="spellStart"/>
            <w:proofErr w:type="gramStart"/>
            <w:r w:rsidRPr="0070161A">
              <w:rPr>
                <w:b/>
              </w:rPr>
              <w:t>df.ix</w:t>
            </w:r>
            <w:proofErr w:type="spellEnd"/>
            <w:proofErr w:type="gramEnd"/>
            <w:r w:rsidRPr="0070161A">
              <w:rPr>
                <w:b/>
              </w:rPr>
              <w:t>[:,0:40].values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Y = </w:t>
            </w:r>
            <w:proofErr w:type="spellStart"/>
            <w:proofErr w:type="gramStart"/>
            <w:r w:rsidRPr="0070161A">
              <w:rPr>
                <w:b/>
              </w:rPr>
              <w:t>df.ix</w:t>
            </w:r>
            <w:proofErr w:type="spellEnd"/>
            <w:proofErr w:type="gramEnd"/>
            <w:r w:rsidRPr="0070161A">
              <w:rPr>
                <w:b/>
              </w:rPr>
              <w:t>[:,41].values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X_tr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X_tst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train_test_split</w:t>
            </w:r>
            <w:proofErr w:type="spellEnd"/>
            <w:r w:rsidRPr="0070161A">
              <w:rPr>
                <w:b/>
              </w:rPr>
              <w:t xml:space="preserve"> (X, Y, </w:t>
            </w:r>
            <w:proofErr w:type="spellStart"/>
            <w:r w:rsidRPr="0070161A">
              <w:rPr>
                <w:b/>
              </w:rPr>
              <w:t>test_size</w:t>
            </w:r>
            <w:proofErr w:type="spellEnd"/>
            <w:r w:rsidRPr="0070161A">
              <w:rPr>
                <w:b/>
              </w:rPr>
              <w:t xml:space="preserve">=0.33,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=24)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scaling = </w:t>
            </w:r>
            <w:proofErr w:type="spellStart"/>
            <w:proofErr w:type="gramStart"/>
            <w:r w:rsidRPr="0070161A">
              <w:rPr>
                <w:b/>
              </w:rPr>
              <w:t>MinMaxScaler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feature_range</w:t>
            </w:r>
            <w:proofErr w:type="spellEnd"/>
            <w:r w:rsidRPr="0070161A">
              <w:rPr>
                <w:b/>
              </w:rPr>
              <w:t>=(0, 1))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scaling.fit_transform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scaling.fit_transform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sklearn.ensemble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RandomForestClassifier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RandomForestClassifier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max_depth</w:t>
            </w:r>
            <w:proofErr w:type="spellEnd"/>
            <w:r w:rsidRPr="0070161A">
              <w:rPr>
                <w:b/>
              </w:rPr>
              <w:t xml:space="preserve">=2,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"Random Forest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("RF")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sklearn.tree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DecisionTreeClassifier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DecisionTreeClassifier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lastRenderedPageBreak/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"Decision Tree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("DT")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sklearn.neighbors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KNeighborsClassifier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KNeighborsClassifier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n_neighbors</w:t>
            </w:r>
            <w:proofErr w:type="spellEnd"/>
            <w:r w:rsidRPr="0070161A">
              <w:rPr>
                <w:b/>
              </w:rPr>
              <w:t>=</w:t>
            </w:r>
            <w:proofErr w:type="spellStart"/>
            <w:r w:rsidRPr="0070161A">
              <w:rPr>
                <w:b/>
              </w:rPr>
              <w:t>int</w:t>
            </w:r>
            <w:proofErr w:type="spellEnd"/>
            <w:r w:rsidRPr="0070161A">
              <w:rPr>
                <w:b/>
              </w:rPr>
              <w:t>(sqrt(</w:t>
            </w:r>
            <w:proofErr w:type="spellStart"/>
            <w:proofErr w:type="gramStart"/>
            <w:r w:rsidRPr="0070161A">
              <w:rPr>
                <w:b/>
              </w:rPr>
              <w:t>df.shape</w:t>
            </w:r>
            <w:proofErr w:type="spellEnd"/>
            <w:proofErr w:type="gramEnd"/>
            <w:r w:rsidRPr="0070161A">
              <w:rPr>
                <w:b/>
              </w:rPr>
              <w:t>[0])))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"K-Nearest Neighbor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("KNN")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sklearn.naive</w:t>
            </w:r>
            <w:proofErr w:type="gramEnd"/>
            <w:r w:rsidRPr="0070161A">
              <w:rPr>
                <w:b/>
              </w:rPr>
              <w:t>_bayes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BernoulliNB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BernoulliNB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"Naive Bayes Bernoulli: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("NB-</w:t>
            </w:r>
            <w:proofErr w:type="spellStart"/>
            <w:r w:rsidRPr="0070161A">
              <w:rPr>
                <w:b/>
              </w:rPr>
              <w:t>Ber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sklearn.naive</w:t>
            </w:r>
            <w:proofErr w:type="gramEnd"/>
            <w:r w:rsidRPr="0070161A">
              <w:rPr>
                <w:b/>
              </w:rPr>
              <w:t>_bayes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GaussianNB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GaussianNB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"Naive Bayes Gaussian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lastRenderedPageBreak/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("NB-</w:t>
            </w:r>
            <w:proofErr w:type="spellStart"/>
            <w:r w:rsidRPr="0070161A">
              <w:rPr>
                <w:b/>
              </w:rPr>
              <w:t>Gau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r w:rsidRPr="0070161A">
              <w:rPr>
                <w:b/>
              </w:rPr>
              <w:t>sklearn.svm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LinearSVC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LinearSVC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 xml:space="preserve">C=5.0, dual=True, </w:t>
            </w:r>
            <w:proofErr w:type="spellStart"/>
            <w:r w:rsidRPr="0070161A">
              <w:rPr>
                <w:b/>
              </w:rPr>
              <w:t>tol</w:t>
            </w:r>
            <w:proofErr w:type="spellEnd"/>
            <w:r w:rsidRPr="0070161A">
              <w:rPr>
                <w:b/>
              </w:rPr>
              <w:t>=1e-06)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"SVM </w:t>
            </w:r>
            <w:proofErr w:type="spellStart"/>
            <w:r w:rsidRPr="0070161A">
              <w:rPr>
                <w:b/>
              </w:rPr>
              <w:t>LinearSVC</w:t>
            </w:r>
            <w:proofErr w:type="spellEnd"/>
            <w:r w:rsidRPr="0070161A">
              <w:rPr>
                <w:b/>
              </w:rPr>
              <w:t xml:space="preserve">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</w:t>
            </w:r>
            <w:proofErr w:type="spellStart"/>
            <w:r w:rsidRPr="0070161A">
              <w:rPr>
                <w:b/>
              </w:rPr>
              <w:t>LinearSVC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r w:rsidRPr="0070161A">
              <w:rPr>
                <w:b/>
              </w:rPr>
              <w:t>sklearn.svm</w:t>
            </w:r>
            <w:proofErr w:type="spellEnd"/>
            <w:r w:rsidRPr="0070161A">
              <w:rPr>
                <w:b/>
              </w:rPr>
              <w:t xml:space="preserve"> import SVC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gramStart"/>
            <w:r w:rsidRPr="0070161A">
              <w:rPr>
                <w:b/>
              </w:rPr>
              <w:t>SVC(</w:t>
            </w:r>
            <w:proofErr w:type="gramEnd"/>
            <w:r w:rsidRPr="0070161A">
              <w:rPr>
                <w:b/>
              </w:rPr>
              <w:t>kernel='</w:t>
            </w:r>
            <w:proofErr w:type="spellStart"/>
            <w:r w:rsidRPr="0070161A">
              <w:rPr>
                <w:b/>
              </w:rPr>
              <w:t>rbf</w:t>
            </w:r>
            <w:proofErr w:type="spellEnd"/>
            <w:r w:rsidRPr="0070161A">
              <w:rPr>
                <w:b/>
              </w:rPr>
              <w:t>', gamma=0.7, C=1.0)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"SVM </w:t>
            </w:r>
            <w:proofErr w:type="spellStart"/>
            <w:r w:rsidRPr="0070161A">
              <w:rPr>
                <w:b/>
              </w:rPr>
              <w:t>rbf</w:t>
            </w:r>
            <w:proofErr w:type="spellEnd"/>
            <w:r w:rsidRPr="0070161A">
              <w:rPr>
                <w:b/>
              </w:rPr>
              <w:t xml:space="preserve">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"\</w:t>
            </w:r>
            <w:proofErr w:type="spellStart"/>
            <w:r w:rsidRPr="0070161A">
              <w:rPr>
                <w:b/>
              </w:rPr>
              <w:t>nClassification</w:t>
            </w:r>
            <w:proofErr w:type="spellEnd"/>
            <w:r w:rsidRPr="0070161A">
              <w:rPr>
                <w:b/>
              </w:rPr>
              <w:t xml:space="preserve">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("SVM-RBF")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gramStart"/>
            <w:r w:rsidRPr="0070161A">
              <w:rPr>
                <w:b/>
              </w:rPr>
              <w:t>SVC(</w:t>
            </w:r>
            <w:proofErr w:type="gramEnd"/>
            <w:r w:rsidRPr="0070161A">
              <w:rPr>
                <w:b/>
              </w:rPr>
              <w:t>kernel='poly', degree=3, C=1.0)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"SVM poly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("SVM-Poly")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gramStart"/>
            <w:r w:rsidRPr="0070161A">
              <w:rPr>
                <w:b/>
              </w:rPr>
              <w:t>SVC(</w:t>
            </w:r>
            <w:proofErr w:type="gramEnd"/>
            <w:r w:rsidRPr="0070161A">
              <w:rPr>
                <w:b/>
              </w:rPr>
              <w:t>kernel='linear', C=1.0)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lastRenderedPageBreak/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"SVM linear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("SVM-Linear")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sklearn.linear</w:t>
            </w:r>
            <w:proofErr w:type="gramEnd"/>
            <w:r w:rsidRPr="0070161A">
              <w:rPr>
                <w:b/>
              </w:rPr>
              <w:t>_model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LogisticRegression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LogisticRegression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solver = '</w:t>
            </w:r>
            <w:proofErr w:type="spellStart"/>
            <w:r w:rsidRPr="0070161A">
              <w:rPr>
                <w:b/>
              </w:rPr>
              <w:t>lbfgs</w:t>
            </w:r>
            <w:proofErr w:type="spellEnd"/>
            <w:r w:rsidRPr="0070161A">
              <w:rPr>
                <w:b/>
              </w:rPr>
              <w:t>')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"Logistic Regression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</w:t>
            </w:r>
            <w:proofErr w:type="spellStart"/>
            <w:r w:rsidRPr="0070161A">
              <w:rPr>
                <w:b/>
              </w:rPr>
              <w:t>LogReg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sklearn.cluster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KMeans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KMeans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n_clusters</w:t>
            </w:r>
            <w:proofErr w:type="spellEnd"/>
            <w:r w:rsidRPr="0070161A">
              <w:rPr>
                <w:b/>
              </w:rPr>
              <w:t xml:space="preserve">=10,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"K-Means: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("K-Means")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sklearn.ensemble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GradientBoostingClassifier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GradientBoostingClassifier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n_estimators</w:t>
            </w:r>
            <w:proofErr w:type="spellEnd"/>
            <w:r w:rsidRPr="0070161A">
              <w:rPr>
                <w:b/>
              </w:rPr>
              <w:t xml:space="preserve">=100, </w:t>
            </w:r>
            <w:proofErr w:type="spellStart"/>
            <w:r w:rsidRPr="0070161A">
              <w:rPr>
                <w:b/>
              </w:rPr>
              <w:t>learning_rate</w:t>
            </w:r>
            <w:proofErr w:type="spellEnd"/>
            <w:r w:rsidRPr="0070161A">
              <w:rPr>
                <w:b/>
              </w:rPr>
              <w:t xml:space="preserve">=1.0, </w:t>
            </w:r>
            <w:proofErr w:type="spellStart"/>
            <w:r w:rsidRPr="0070161A">
              <w:rPr>
                <w:b/>
              </w:rPr>
              <w:t>max_depth</w:t>
            </w:r>
            <w:proofErr w:type="spellEnd"/>
            <w:r w:rsidRPr="0070161A">
              <w:rPr>
                <w:b/>
              </w:rPr>
              <w:t xml:space="preserve">=1,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"Gradient Boosting Classifier: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lastRenderedPageBreak/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("GBM")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sklearn.neural</w:t>
            </w:r>
            <w:proofErr w:type="gramEnd"/>
            <w:r w:rsidRPr="0070161A">
              <w:rPr>
                <w:b/>
              </w:rPr>
              <w:t>_network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MLPClassifier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MLPClassifier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solver='</w:t>
            </w:r>
            <w:proofErr w:type="spellStart"/>
            <w:r w:rsidRPr="0070161A">
              <w:rPr>
                <w:b/>
              </w:rPr>
              <w:t>lbfgs</w:t>
            </w:r>
            <w:proofErr w:type="spellEnd"/>
            <w:r w:rsidRPr="0070161A">
              <w:rPr>
                <w:b/>
              </w:rPr>
              <w:t xml:space="preserve">', alpha=1e-5,hidden_layer_sizes=(40,40,40),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=1)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"Neural Network: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("NN")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###############################################################################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''''''''''''''''''''''   After PCA </w:t>
            </w:r>
            <w:proofErr w:type="spellStart"/>
            <w:r w:rsidRPr="0070161A">
              <w:rPr>
                <w:b/>
              </w:rPr>
              <w:t>Dicomposition</w:t>
            </w:r>
            <w:proofErr w:type="spellEnd"/>
            <w:r w:rsidRPr="0070161A">
              <w:rPr>
                <w:b/>
              </w:rPr>
              <w:t xml:space="preserve">    '''''''''''''''''''''''''''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###############################################################################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sklearn.decomposition</w:t>
            </w:r>
            <w:proofErr w:type="spellEnd"/>
            <w:proofErr w:type="gramEnd"/>
            <w:r w:rsidRPr="0070161A">
              <w:rPr>
                <w:b/>
              </w:rPr>
              <w:t xml:space="preserve"> import PCA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X_tr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X_tst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train_test_split</w:t>
            </w:r>
            <w:proofErr w:type="spellEnd"/>
            <w:r w:rsidRPr="0070161A">
              <w:rPr>
                <w:b/>
              </w:rPr>
              <w:t xml:space="preserve"> (X, Y, </w:t>
            </w:r>
            <w:proofErr w:type="spellStart"/>
            <w:r w:rsidRPr="0070161A">
              <w:rPr>
                <w:b/>
              </w:rPr>
              <w:t>test_size</w:t>
            </w:r>
            <w:proofErr w:type="spellEnd"/>
            <w:r w:rsidRPr="0070161A">
              <w:rPr>
                <w:b/>
              </w:rPr>
              <w:t xml:space="preserve">=0.33,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=24)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#Scaling for </w:t>
            </w:r>
            <w:proofErr w:type="spellStart"/>
            <w:r w:rsidRPr="0070161A">
              <w:rPr>
                <w:b/>
              </w:rPr>
              <w:t>featrure</w:t>
            </w:r>
            <w:proofErr w:type="spellEnd"/>
            <w:r w:rsidRPr="0070161A">
              <w:rPr>
                <w:b/>
              </w:rPr>
              <w:t xml:space="preserve"> normalization for setting values between 0 &amp; 1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scaling = </w:t>
            </w:r>
            <w:proofErr w:type="spellStart"/>
            <w:proofErr w:type="gramStart"/>
            <w:r w:rsidRPr="0070161A">
              <w:rPr>
                <w:b/>
              </w:rPr>
              <w:t>MinMaxScaler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feature_range</w:t>
            </w:r>
            <w:proofErr w:type="spellEnd"/>
            <w:r w:rsidRPr="0070161A">
              <w:rPr>
                <w:b/>
              </w:rPr>
              <w:t>=(0, 1))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 Minmax scaling of training &amp; test data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scaling.fit_transform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scaling.fit_transform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pca</w:t>
            </w:r>
            <w:proofErr w:type="spellEnd"/>
            <w:r w:rsidRPr="0070161A">
              <w:rPr>
                <w:b/>
              </w:rPr>
              <w:t xml:space="preserve"> = </w:t>
            </w:r>
            <w:proofErr w:type="gramStart"/>
            <w:r w:rsidRPr="0070161A">
              <w:rPr>
                <w:b/>
              </w:rPr>
              <w:t>PCA(</w:t>
            </w:r>
            <w:proofErr w:type="gramEnd"/>
            <w:r w:rsidRPr="0070161A">
              <w:rPr>
                <w:b/>
              </w:rPr>
              <w:t>0.95)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pca.fit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X_train</w:t>
            </w:r>
            <w:proofErr w:type="spellEnd"/>
            <w:proofErr w:type="gramStart"/>
            <w:r w:rsidRPr="0070161A">
              <w:rPr>
                <w:b/>
              </w:rPr>
              <w:t>).transform</w:t>
            </w:r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pca.fit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proofErr w:type="gramStart"/>
            <w:r w:rsidRPr="0070161A">
              <w:rPr>
                <w:b/>
              </w:rPr>
              <w:t>).transform</w:t>
            </w:r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sklearn.ensemble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RandomForestClassifier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RandomForestClassifier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max_depth</w:t>
            </w:r>
            <w:proofErr w:type="spellEnd"/>
            <w:r w:rsidRPr="0070161A">
              <w:rPr>
                <w:b/>
              </w:rPr>
              <w:t xml:space="preserve">=2,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"Random Forest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("RF")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sklearn.tree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DecisionTreeClassifier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DecisionTreeClassifier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"Decision Tree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("DT")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sklearn.neighbors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KNeighborsClassifier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KNeighborsClassifier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n_neighbors</w:t>
            </w:r>
            <w:proofErr w:type="spellEnd"/>
            <w:r w:rsidRPr="0070161A">
              <w:rPr>
                <w:b/>
              </w:rPr>
              <w:t>=</w:t>
            </w:r>
            <w:proofErr w:type="spellStart"/>
            <w:r w:rsidRPr="0070161A">
              <w:rPr>
                <w:b/>
              </w:rPr>
              <w:t>int</w:t>
            </w:r>
            <w:proofErr w:type="spellEnd"/>
            <w:r w:rsidRPr="0070161A">
              <w:rPr>
                <w:b/>
              </w:rPr>
              <w:t>(sqrt(</w:t>
            </w:r>
            <w:proofErr w:type="spellStart"/>
            <w:proofErr w:type="gramStart"/>
            <w:r w:rsidRPr="0070161A">
              <w:rPr>
                <w:b/>
              </w:rPr>
              <w:t>df.shape</w:t>
            </w:r>
            <w:proofErr w:type="spellEnd"/>
            <w:proofErr w:type="gramEnd"/>
            <w:r w:rsidRPr="0070161A">
              <w:rPr>
                <w:b/>
              </w:rPr>
              <w:t>[0])))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"K-Nearest Neighbor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("KNN")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sklearn.naive</w:t>
            </w:r>
            <w:proofErr w:type="gramEnd"/>
            <w:r w:rsidRPr="0070161A">
              <w:rPr>
                <w:b/>
              </w:rPr>
              <w:t>_bayes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BernoulliNB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BernoulliNB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"Naive Bayes Bernoulli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("NB-</w:t>
            </w:r>
            <w:proofErr w:type="spellStart"/>
            <w:r w:rsidRPr="0070161A">
              <w:rPr>
                <w:b/>
              </w:rPr>
              <w:t>Ber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sklearn.naive</w:t>
            </w:r>
            <w:proofErr w:type="gramEnd"/>
            <w:r w:rsidRPr="0070161A">
              <w:rPr>
                <w:b/>
              </w:rPr>
              <w:t>_bayes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GaussianNB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GaussianNB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lastRenderedPageBreak/>
              <w:t>print(</w:t>
            </w:r>
            <w:proofErr w:type="gramEnd"/>
            <w:r w:rsidRPr="0070161A">
              <w:rPr>
                <w:b/>
              </w:rPr>
              <w:t>"Naive Bayes Gaussian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("NB-</w:t>
            </w:r>
            <w:proofErr w:type="spellStart"/>
            <w:r w:rsidRPr="0070161A">
              <w:rPr>
                <w:b/>
              </w:rPr>
              <w:t>Gau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r w:rsidRPr="0070161A">
              <w:rPr>
                <w:b/>
              </w:rPr>
              <w:t>sklearn.svm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LinearSVC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LinearSVC</w:t>
            </w:r>
            <w:proofErr w:type="spellEnd"/>
            <w:r w:rsidRPr="0070161A">
              <w:rPr>
                <w:b/>
              </w:rPr>
              <w:t>(C=5.0)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"SVM </w:t>
            </w:r>
            <w:proofErr w:type="spellStart"/>
            <w:r w:rsidRPr="0070161A">
              <w:rPr>
                <w:b/>
              </w:rPr>
              <w:t>LinearSVC</w:t>
            </w:r>
            <w:proofErr w:type="spellEnd"/>
            <w:r w:rsidRPr="0070161A">
              <w:rPr>
                <w:b/>
              </w:rPr>
              <w:t xml:space="preserve">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</w:t>
            </w:r>
            <w:proofErr w:type="spellStart"/>
            <w:r w:rsidRPr="0070161A">
              <w:rPr>
                <w:b/>
              </w:rPr>
              <w:t>LinearSVC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r w:rsidRPr="0070161A">
              <w:rPr>
                <w:b/>
              </w:rPr>
              <w:t>sklearn.svm</w:t>
            </w:r>
            <w:proofErr w:type="spellEnd"/>
            <w:r w:rsidRPr="0070161A">
              <w:rPr>
                <w:b/>
              </w:rPr>
              <w:t xml:space="preserve"> import SVC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gramStart"/>
            <w:r w:rsidRPr="0070161A">
              <w:rPr>
                <w:b/>
              </w:rPr>
              <w:t>SVC(</w:t>
            </w:r>
            <w:proofErr w:type="gramEnd"/>
            <w:r w:rsidRPr="0070161A">
              <w:rPr>
                <w:b/>
              </w:rPr>
              <w:t>kernel='</w:t>
            </w:r>
            <w:proofErr w:type="spellStart"/>
            <w:r w:rsidRPr="0070161A">
              <w:rPr>
                <w:b/>
              </w:rPr>
              <w:t>rbf</w:t>
            </w:r>
            <w:proofErr w:type="spellEnd"/>
            <w:r w:rsidRPr="0070161A">
              <w:rPr>
                <w:b/>
              </w:rPr>
              <w:t>', gamma=0.7, C=1.0)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"SVM </w:t>
            </w:r>
            <w:proofErr w:type="spellStart"/>
            <w:r w:rsidRPr="0070161A">
              <w:rPr>
                <w:b/>
              </w:rPr>
              <w:t>rbf</w:t>
            </w:r>
            <w:proofErr w:type="spellEnd"/>
            <w:r w:rsidRPr="0070161A">
              <w:rPr>
                <w:b/>
              </w:rPr>
              <w:t xml:space="preserve">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"\</w:t>
            </w:r>
            <w:proofErr w:type="spellStart"/>
            <w:r w:rsidRPr="0070161A">
              <w:rPr>
                <w:b/>
              </w:rPr>
              <w:t>nClassification</w:t>
            </w:r>
            <w:proofErr w:type="spellEnd"/>
            <w:r w:rsidRPr="0070161A">
              <w:rPr>
                <w:b/>
              </w:rPr>
              <w:t xml:space="preserve">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("SVM-RBF")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gramStart"/>
            <w:r w:rsidRPr="0070161A">
              <w:rPr>
                <w:b/>
              </w:rPr>
              <w:t>SVC(</w:t>
            </w:r>
            <w:proofErr w:type="gramEnd"/>
            <w:r w:rsidRPr="0070161A">
              <w:rPr>
                <w:b/>
              </w:rPr>
              <w:t>kernel='poly', degree=3, C=1.0)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"SVM poly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("SVM-Poly")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lastRenderedPageBreak/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gramStart"/>
            <w:r w:rsidRPr="0070161A">
              <w:rPr>
                <w:b/>
              </w:rPr>
              <w:t>SVC(</w:t>
            </w:r>
            <w:proofErr w:type="gramEnd"/>
            <w:r w:rsidRPr="0070161A">
              <w:rPr>
                <w:b/>
              </w:rPr>
              <w:t>kernel='linear', C=1.0)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"SVM linear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("SVM-Linear")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sklearn.linear</w:t>
            </w:r>
            <w:proofErr w:type="gramEnd"/>
            <w:r w:rsidRPr="0070161A">
              <w:rPr>
                <w:b/>
              </w:rPr>
              <w:t>_model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LogisticRegression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LogisticRegression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solver = '</w:t>
            </w:r>
            <w:proofErr w:type="spellStart"/>
            <w:r w:rsidRPr="0070161A">
              <w:rPr>
                <w:b/>
              </w:rPr>
              <w:t>lbfgs</w:t>
            </w:r>
            <w:proofErr w:type="spellEnd"/>
            <w:r w:rsidRPr="0070161A">
              <w:rPr>
                <w:b/>
              </w:rPr>
              <w:t>')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"Logistic Regression 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</w:t>
            </w:r>
            <w:proofErr w:type="spellStart"/>
            <w:r w:rsidRPr="0070161A">
              <w:rPr>
                <w:b/>
              </w:rPr>
              <w:t>LogReg</w:t>
            </w:r>
            <w:proofErr w:type="spellEnd"/>
            <w:r w:rsidRPr="0070161A">
              <w:rPr>
                <w:b/>
              </w:rPr>
              <w:t>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sklearn.cluster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KMeans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KMeans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n_clusters</w:t>
            </w:r>
            <w:proofErr w:type="spellEnd"/>
            <w:r w:rsidRPr="0070161A">
              <w:rPr>
                <w:b/>
              </w:rPr>
              <w:t xml:space="preserve">=10,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"K-Means: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("K-Means")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sklearn.ensemble</w:t>
            </w:r>
            <w:proofErr w:type="spellEnd"/>
            <w:proofErr w:type="gram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GradientBoostingClassifier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GradientBoostingClassifier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n_estimators</w:t>
            </w:r>
            <w:proofErr w:type="spellEnd"/>
            <w:r w:rsidRPr="0070161A">
              <w:rPr>
                <w:b/>
              </w:rPr>
              <w:t xml:space="preserve">=100, </w:t>
            </w:r>
            <w:proofErr w:type="spellStart"/>
            <w:r w:rsidRPr="0070161A">
              <w:rPr>
                <w:b/>
              </w:rPr>
              <w:t>learning_rate</w:t>
            </w:r>
            <w:proofErr w:type="spellEnd"/>
            <w:r w:rsidRPr="0070161A">
              <w:rPr>
                <w:b/>
              </w:rPr>
              <w:t xml:space="preserve">=1.0, </w:t>
            </w:r>
            <w:proofErr w:type="spellStart"/>
            <w:r w:rsidRPr="0070161A">
              <w:rPr>
                <w:b/>
              </w:rPr>
              <w:t>max_depth</w:t>
            </w:r>
            <w:proofErr w:type="spellEnd"/>
            <w:r w:rsidRPr="0070161A">
              <w:rPr>
                <w:b/>
              </w:rPr>
              <w:t xml:space="preserve">=1,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=0)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lastRenderedPageBreak/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"Gradient Boosting Classifier: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("GBM")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from </w:t>
            </w:r>
            <w:proofErr w:type="spellStart"/>
            <w:proofErr w:type="gramStart"/>
            <w:r w:rsidRPr="0070161A">
              <w:rPr>
                <w:b/>
              </w:rPr>
              <w:t>sklearn.neural</w:t>
            </w:r>
            <w:proofErr w:type="gramEnd"/>
            <w:r w:rsidRPr="0070161A">
              <w:rPr>
                <w:b/>
              </w:rPr>
              <w:t>_network</w:t>
            </w:r>
            <w:proofErr w:type="spellEnd"/>
            <w:r w:rsidRPr="0070161A">
              <w:rPr>
                <w:b/>
              </w:rPr>
              <w:t xml:space="preserve"> import </w:t>
            </w:r>
            <w:proofErr w:type="spellStart"/>
            <w:r w:rsidRPr="0070161A">
              <w:rPr>
                <w:b/>
              </w:rPr>
              <w:t>MLPClassifier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clf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proofErr w:type="gramStart"/>
            <w:r w:rsidRPr="0070161A">
              <w:rPr>
                <w:b/>
              </w:rPr>
              <w:t>MLPClassifier</w:t>
            </w:r>
            <w:proofErr w:type="spellEnd"/>
            <w:r w:rsidRPr="0070161A">
              <w:rPr>
                <w:b/>
              </w:rPr>
              <w:t>(</w:t>
            </w:r>
            <w:proofErr w:type="gramEnd"/>
            <w:r w:rsidRPr="0070161A">
              <w:rPr>
                <w:b/>
              </w:rPr>
              <w:t>solver='</w:t>
            </w:r>
            <w:proofErr w:type="spellStart"/>
            <w:r w:rsidRPr="0070161A">
              <w:rPr>
                <w:b/>
              </w:rPr>
              <w:t>lbfgs</w:t>
            </w:r>
            <w:proofErr w:type="spellEnd"/>
            <w:r w:rsidRPr="0070161A">
              <w:rPr>
                <w:b/>
              </w:rPr>
              <w:t xml:space="preserve">', alpha=1e-5,hidden_layer_sizes=(40,40,40), </w:t>
            </w:r>
            <w:proofErr w:type="spellStart"/>
            <w:r w:rsidRPr="0070161A">
              <w:rPr>
                <w:b/>
              </w:rPr>
              <w:t>random_state</w:t>
            </w:r>
            <w:proofErr w:type="spellEnd"/>
            <w:r w:rsidRPr="0070161A">
              <w:rPr>
                <w:b/>
              </w:rPr>
              <w:t>=1)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clf.fit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X_train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Y_tr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predicted = </w:t>
            </w:r>
            <w:proofErr w:type="spellStart"/>
            <w:proofErr w:type="gramStart"/>
            <w:r w:rsidRPr="0070161A">
              <w:rPr>
                <w:b/>
              </w:rPr>
              <w:t>clf.predict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X_test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"~~~~~~~~~~~~~~~~~~~~~~~~~~~~~~~~~~~~")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"Neural Network: \n")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confusion_</w:t>
            </w:r>
            <w:proofErr w:type="gramStart"/>
            <w:r w:rsidRPr="0070161A">
              <w:rPr>
                <w:b/>
              </w:rPr>
              <w:t>matrix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#print(</w:t>
            </w:r>
            <w:proofErr w:type="spellStart"/>
            <w:r w:rsidRPr="0070161A">
              <w:rPr>
                <w:b/>
              </w:rPr>
              <w:t>conf_mat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"Accuracy: ", 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 xml:space="preserve">"\n Classification Report: \n", </w:t>
            </w:r>
            <w:proofErr w:type="spellStart"/>
            <w:r w:rsidRPr="0070161A">
              <w:rPr>
                <w:b/>
              </w:rPr>
              <w:t>classification_report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num.append</w:t>
            </w:r>
            <w:proofErr w:type="spellEnd"/>
            <w:proofErr w:type="gramEnd"/>
            <w:r w:rsidRPr="0070161A">
              <w:rPr>
                <w:b/>
              </w:rPr>
              <w:t>("NN")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pca.append</w:t>
            </w:r>
            <w:proofErr w:type="spellEnd"/>
            <w:proofErr w:type="gramEnd"/>
            <w:r w:rsidRPr="0070161A">
              <w:rPr>
                <w:b/>
              </w:rPr>
              <w:t>(100*</w:t>
            </w:r>
            <w:proofErr w:type="spellStart"/>
            <w:r w:rsidRPr="0070161A">
              <w:rPr>
                <w:b/>
              </w:rPr>
              <w:t>accuracy_score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Y_tst</w:t>
            </w:r>
            <w:proofErr w:type="spellEnd"/>
            <w:r w:rsidRPr="0070161A">
              <w:rPr>
                <w:b/>
              </w:rPr>
              <w:t>, predicted))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gramStart"/>
            <w:r w:rsidRPr="0070161A">
              <w:rPr>
                <w:b/>
              </w:rPr>
              <w:t>print(</w:t>
            </w:r>
            <w:proofErr w:type="gramEnd"/>
            <w:r w:rsidRPr="0070161A">
              <w:rPr>
                <w:b/>
              </w:rPr>
              <w:t>"")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># Plot the graph to compare all the accuracy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import </w:t>
            </w:r>
            <w:proofErr w:type="spellStart"/>
            <w:proofErr w:type="gramStart"/>
            <w:r w:rsidRPr="0070161A">
              <w:rPr>
                <w:b/>
              </w:rPr>
              <w:t>matplotlib.pyplot</w:t>
            </w:r>
            <w:proofErr w:type="spellEnd"/>
            <w:proofErr w:type="gramEnd"/>
            <w:r w:rsidRPr="0070161A">
              <w:rPr>
                <w:b/>
              </w:rPr>
              <w:t xml:space="preserve"> as </w:t>
            </w:r>
            <w:proofErr w:type="spellStart"/>
            <w:r w:rsidRPr="0070161A">
              <w:rPr>
                <w:b/>
              </w:rPr>
              <w:t>plt</w:t>
            </w:r>
            <w:proofErr w:type="spellEnd"/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plt.plot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algo_num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algo_result</w:t>
            </w:r>
            <w:proofErr w:type="spellEnd"/>
            <w:r w:rsidRPr="0070161A">
              <w:rPr>
                <w:b/>
              </w:rPr>
              <w:t>, color='green')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plt.plot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algo_num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algo_result_with_pca</w:t>
            </w:r>
            <w:proofErr w:type="spellEnd"/>
            <w:r w:rsidRPr="0070161A">
              <w:rPr>
                <w:b/>
              </w:rPr>
              <w:t>, color='blue')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plt.xlabel</w:t>
            </w:r>
            <w:proofErr w:type="spellEnd"/>
            <w:proofErr w:type="gramEnd"/>
            <w:r w:rsidRPr="0070161A">
              <w:rPr>
                <w:b/>
              </w:rPr>
              <w:t>('Algorithm Used')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plt.ylabel</w:t>
            </w:r>
            <w:proofErr w:type="spellEnd"/>
            <w:proofErr w:type="gramEnd"/>
            <w:r w:rsidRPr="0070161A">
              <w:rPr>
                <w:b/>
              </w:rPr>
              <w:t>('Algorithm Prediction Accuracy')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plt.title</w:t>
            </w:r>
            <w:proofErr w:type="spellEnd"/>
            <w:proofErr w:type="gramEnd"/>
            <w:r w:rsidRPr="0070161A">
              <w:rPr>
                <w:b/>
              </w:rPr>
              <w:t>('Result Comparison Chart')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ymax</w:t>
            </w:r>
            <w:proofErr w:type="spellEnd"/>
            <w:r w:rsidRPr="0070161A">
              <w:rPr>
                <w:b/>
              </w:rPr>
              <w:t xml:space="preserve"> = max(</w:t>
            </w:r>
            <w:proofErr w:type="spellStart"/>
            <w:r w:rsidRPr="0070161A">
              <w:rPr>
                <w:b/>
              </w:rPr>
              <w:t>algo_result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xpos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algo_</w:t>
            </w:r>
            <w:proofErr w:type="gramStart"/>
            <w:r w:rsidRPr="0070161A">
              <w:rPr>
                <w:b/>
              </w:rPr>
              <w:t>result.index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ymax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xmax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algo_num</w:t>
            </w:r>
            <w:proofErr w:type="spellEnd"/>
            <w:r w:rsidRPr="0070161A">
              <w:rPr>
                <w:b/>
              </w:rPr>
              <w:t>[</w:t>
            </w:r>
            <w:proofErr w:type="spellStart"/>
            <w:r w:rsidRPr="0070161A">
              <w:rPr>
                <w:b/>
              </w:rPr>
              <w:t>xpos</w:t>
            </w:r>
            <w:proofErr w:type="spellEnd"/>
            <w:r w:rsidRPr="0070161A">
              <w:rPr>
                <w:b/>
              </w:rPr>
              <w:t>]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plt.annotate</w:t>
            </w:r>
            <w:proofErr w:type="spellEnd"/>
            <w:proofErr w:type="gramEnd"/>
            <w:r w:rsidRPr="0070161A">
              <w:rPr>
                <w:b/>
              </w:rPr>
              <w:t xml:space="preserve">('max', </w:t>
            </w:r>
            <w:proofErr w:type="spellStart"/>
            <w:r w:rsidRPr="0070161A">
              <w:rPr>
                <w:b/>
              </w:rPr>
              <w:t>xy</w:t>
            </w:r>
            <w:proofErr w:type="spellEnd"/>
            <w:r w:rsidRPr="0070161A">
              <w:rPr>
                <w:b/>
              </w:rPr>
              <w:t>=(</w:t>
            </w:r>
            <w:proofErr w:type="spellStart"/>
            <w:r w:rsidRPr="0070161A">
              <w:rPr>
                <w:b/>
              </w:rPr>
              <w:t>xmax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ymax</w:t>
            </w:r>
            <w:proofErr w:type="spellEnd"/>
            <w:r w:rsidRPr="0070161A">
              <w:rPr>
                <w:b/>
              </w:rPr>
              <w:t xml:space="preserve">), </w:t>
            </w:r>
            <w:proofErr w:type="spellStart"/>
            <w:r w:rsidRPr="0070161A">
              <w:rPr>
                <w:b/>
              </w:rPr>
              <w:t>xytext</w:t>
            </w:r>
            <w:proofErr w:type="spellEnd"/>
            <w:r w:rsidRPr="0070161A">
              <w:rPr>
                <w:b/>
              </w:rPr>
              <w:t>=(</w:t>
            </w:r>
            <w:proofErr w:type="spellStart"/>
            <w:r w:rsidRPr="0070161A">
              <w:rPr>
                <w:b/>
              </w:rPr>
              <w:t>xmax</w:t>
            </w:r>
            <w:proofErr w:type="spellEnd"/>
            <w:r w:rsidRPr="0070161A">
              <w:rPr>
                <w:b/>
              </w:rPr>
              <w:t>, ymax+5),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            </w:t>
            </w:r>
            <w:proofErr w:type="spellStart"/>
            <w:r w:rsidRPr="0070161A">
              <w:rPr>
                <w:b/>
              </w:rPr>
              <w:t>arrowprops</w:t>
            </w:r>
            <w:proofErr w:type="spellEnd"/>
            <w:r w:rsidRPr="0070161A">
              <w:rPr>
                <w:b/>
              </w:rPr>
              <w:t>=</w:t>
            </w:r>
            <w:proofErr w:type="spellStart"/>
            <w:proofErr w:type="gramStart"/>
            <w:r w:rsidRPr="0070161A">
              <w:rPr>
                <w:b/>
              </w:rPr>
              <w:t>dict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facecolor</w:t>
            </w:r>
            <w:proofErr w:type="spellEnd"/>
            <w:r w:rsidRPr="0070161A">
              <w:rPr>
                <w:b/>
              </w:rPr>
              <w:t>='red', shrink=0.05),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            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ymax</w:t>
            </w:r>
            <w:proofErr w:type="spellEnd"/>
            <w:r w:rsidRPr="0070161A">
              <w:rPr>
                <w:b/>
              </w:rPr>
              <w:t xml:space="preserve"> = max(</w:t>
            </w:r>
            <w:proofErr w:type="spellStart"/>
            <w:r w:rsidRPr="0070161A">
              <w:rPr>
                <w:b/>
              </w:rPr>
              <w:t>algo_result_with_pca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xpos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algo_result_with_</w:t>
            </w:r>
            <w:proofErr w:type="gramStart"/>
            <w:r w:rsidRPr="0070161A">
              <w:rPr>
                <w:b/>
              </w:rPr>
              <w:t>pca.index</w:t>
            </w:r>
            <w:proofErr w:type="spellEnd"/>
            <w:proofErr w:type="gramEnd"/>
            <w:r w:rsidRPr="0070161A">
              <w:rPr>
                <w:b/>
              </w:rPr>
              <w:t>(</w:t>
            </w:r>
            <w:proofErr w:type="spellStart"/>
            <w:r w:rsidRPr="0070161A">
              <w:rPr>
                <w:b/>
              </w:rPr>
              <w:t>ymax</w:t>
            </w:r>
            <w:proofErr w:type="spellEnd"/>
            <w:r w:rsidRPr="0070161A">
              <w:rPr>
                <w:b/>
              </w:rPr>
              <w:t>)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r w:rsidRPr="0070161A">
              <w:rPr>
                <w:b/>
              </w:rPr>
              <w:t>xmax</w:t>
            </w:r>
            <w:proofErr w:type="spellEnd"/>
            <w:r w:rsidRPr="0070161A">
              <w:rPr>
                <w:b/>
              </w:rPr>
              <w:t xml:space="preserve"> = </w:t>
            </w:r>
            <w:proofErr w:type="spellStart"/>
            <w:r w:rsidRPr="0070161A">
              <w:rPr>
                <w:b/>
              </w:rPr>
              <w:t>algo_num</w:t>
            </w:r>
            <w:proofErr w:type="spellEnd"/>
            <w:r w:rsidRPr="0070161A">
              <w:rPr>
                <w:b/>
              </w:rPr>
              <w:t>[</w:t>
            </w:r>
            <w:proofErr w:type="spellStart"/>
            <w:r w:rsidRPr="0070161A">
              <w:rPr>
                <w:b/>
              </w:rPr>
              <w:t>xpos</w:t>
            </w:r>
            <w:proofErr w:type="spellEnd"/>
            <w:r w:rsidRPr="0070161A">
              <w:rPr>
                <w:b/>
              </w:rPr>
              <w:t>]</w:t>
            </w: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plt.annotate</w:t>
            </w:r>
            <w:proofErr w:type="spellEnd"/>
            <w:proofErr w:type="gramEnd"/>
            <w:r w:rsidRPr="0070161A">
              <w:rPr>
                <w:b/>
              </w:rPr>
              <w:t xml:space="preserve">('max with </w:t>
            </w:r>
            <w:proofErr w:type="spellStart"/>
            <w:r w:rsidRPr="0070161A">
              <w:rPr>
                <w:b/>
              </w:rPr>
              <w:t>pca</w:t>
            </w:r>
            <w:proofErr w:type="spellEnd"/>
            <w:r w:rsidRPr="0070161A">
              <w:rPr>
                <w:b/>
              </w:rPr>
              <w:t xml:space="preserve">', </w:t>
            </w:r>
            <w:proofErr w:type="spellStart"/>
            <w:r w:rsidRPr="0070161A">
              <w:rPr>
                <w:b/>
              </w:rPr>
              <w:t>xy</w:t>
            </w:r>
            <w:proofErr w:type="spellEnd"/>
            <w:r w:rsidRPr="0070161A">
              <w:rPr>
                <w:b/>
              </w:rPr>
              <w:t>=(</w:t>
            </w:r>
            <w:proofErr w:type="spellStart"/>
            <w:r w:rsidRPr="0070161A">
              <w:rPr>
                <w:b/>
              </w:rPr>
              <w:t>xmax</w:t>
            </w:r>
            <w:proofErr w:type="spellEnd"/>
            <w:r w:rsidRPr="0070161A">
              <w:rPr>
                <w:b/>
              </w:rPr>
              <w:t xml:space="preserve">, </w:t>
            </w:r>
            <w:proofErr w:type="spellStart"/>
            <w:r w:rsidRPr="0070161A">
              <w:rPr>
                <w:b/>
              </w:rPr>
              <w:t>ymax</w:t>
            </w:r>
            <w:proofErr w:type="spellEnd"/>
            <w:r w:rsidRPr="0070161A">
              <w:rPr>
                <w:b/>
              </w:rPr>
              <w:t xml:space="preserve">), </w:t>
            </w:r>
            <w:proofErr w:type="spellStart"/>
            <w:r w:rsidRPr="0070161A">
              <w:rPr>
                <w:b/>
              </w:rPr>
              <w:t>xytext</w:t>
            </w:r>
            <w:proofErr w:type="spellEnd"/>
            <w:r w:rsidRPr="0070161A">
              <w:rPr>
                <w:b/>
              </w:rPr>
              <w:t>=(</w:t>
            </w:r>
            <w:proofErr w:type="spellStart"/>
            <w:r w:rsidRPr="0070161A">
              <w:rPr>
                <w:b/>
              </w:rPr>
              <w:t>xmax</w:t>
            </w:r>
            <w:proofErr w:type="spellEnd"/>
            <w:r w:rsidRPr="0070161A">
              <w:rPr>
                <w:b/>
              </w:rPr>
              <w:t>, ymax+5),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            </w:t>
            </w:r>
            <w:proofErr w:type="spellStart"/>
            <w:r w:rsidRPr="0070161A">
              <w:rPr>
                <w:b/>
              </w:rPr>
              <w:t>arrowprops</w:t>
            </w:r>
            <w:proofErr w:type="spellEnd"/>
            <w:r w:rsidRPr="0070161A">
              <w:rPr>
                <w:b/>
              </w:rPr>
              <w:t>=</w:t>
            </w:r>
            <w:proofErr w:type="spellStart"/>
            <w:proofErr w:type="gramStart"/>
            <w:r w:rsidRPr="0070161A">
              <w:rPr>
                <w:b/>
              </w:rPr>
              <w:t>dict</w:t>
            </w:r>
            <w:proofErr w:type="spellEnd"/>
            <w:r w:rsidRPr="0070161A">
              <w:rPr>
                <w:b/>
              </w:rPr>
              <w:t>(</w:t>
            </w:r>
            <w:proofErr w:type="spellStart"/>
            <w:proofErr w:type="gramEnd"/>
            <w:r w:rsidRPr="0070161A">
              <w:rPr>
                <w:b/>
              </w:rPr>
              <w:t>facecolor</w:t>
            </w:r>
            <w:proofErr w:type="spellEnd"/>
            <w:r w:rsidRPr="0070161A">
              <w:rPr>
                <w:b/>
              </w:rPr>
              <w:t>='black', shrink=0.05),</w:t>
            </w:r>
          </w:p>
          <w:p w:rsidR="0070161A" w:rsidRPr="0070161A" w:rsidRDefault="0070161A" w:rsidP="0070161A">
            <w:pPr>
              <w:rPr>
                <w:b/>
              </w:rPr>
            </w:pPr>
            <w:r w:rsidRPr="0070161A">
              <w:rPr>
                <w:b/>
              </w:rPr>
              <w:t xml:space="preserve">            )</w:t>
            </w:r>
          </w:p>
          <w:p w:rsidR="0070161A" w:rsidRPr="0070161A" w:rsidRDefault="0070161A" w:rsidP="0070161A">
            <w:pPr>
              <w:rPr>
                <w:b/>
              </w:rPr>
            </w:pPr>
          </w:p>
          <w:p w:rsidR="0070161A" w:rsidRPr="0070161A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plt.legend</w:t>
            </w:r>
            <w:proofErr w:type="spellEnd"/>
            <w:proofErr w:type="gramEnd"/>
            <w:r w:rsidRPr="0070161A">
              <w:rPr>
                <w:b/>
              </w:rPr>
              <w:t>()</w:t>
            </w:r>
          </w:p>
          <w:p w:rsidR="00625CCE" w:rsidRDefault="0070161A" w:rsidP="0070161A">
            <w:pPr>
              <w:rPr>
                <w:b/>
              </w:rPr>
            </w:pPr>
            <w:proofErr w:type="spellStart"/>
            <w:proofErr w:type="gramStart"/>
            <w:r w:rsidRPr="0070161A">
              <w:rPr>
                <w:b/>
              </w:rPr>
              <w:t>plt.show</w:t>
            </w:r>
            <w:proofErr w:type="spellEnd"/>
            <w:proofErr w:type="gramEnd"/>
            <w:r w:rsidRPr="0070161A">
              <w:rPr>
                <w:b/>
              </w:rPr>
              <w:t>()</w:t>
            </w:r>
          </w:p>
        </w:tc>
      </w:tr>
    </w:tbl>
    <w:p w:rsidR="0006498D" w:rsidRDefault="0006498D" w:rsidP="00D82298">
      <w:pPr>
        <w:rPr>
          <w:b/>
        </w:rPr>
      </w:pPr>
    </w:p>
    <w:p w:rsidR="003302B8" w:rsidRDefault="003302B8" w:rsidP="00D82298">
      <w:pPr>
        <w:rPr>
          <w:b/>
        </w:rPr>
      </w:pPr>
      <w:r>
        <w:rPr>
          <w:b/>
        </w:rPr>
        <w:lastRenderedPageBreak/>
        <w:t>With KNN – square root of N</w:t>
      </w:r>
    </w:p>
    <w:p w:rsidR="0070161A" w:rsidRPr="0070161A" w:rsidRDefault="0070161A" w:rsidP="00D82298">
      <w:r>
        <w:t xml:space="preserve">Using No of Neighbors as square root of N, the Accuracy improved but it is still less than </w:t>
      </w:r>
      <w:proofErr w:type="spellStart"/>
      <w:r>
        <w:t>LinearSVC</w:t>
      </w:r>
      <w:proofErr w:type="spellEnd"/>
      <w:r>
        <w:t>.</w:t>
      </w:r>
    </w:p>
    <w:p w:rsidR="003302B8" w:rsidRDefault="003302B8" w:rsidP="00D82298">
      <w:pPr>
        <w:rPr>
          <w:b/>
        </w:rPr>
      </w:pPr>
      <w:r w:rsidRPr="003302B8">
        <w:rPr>
          <w:b/>
          <w:noProof/>
          <w:lang w:eastAsia="en-US"/>
        </w:rPr>
        <w:drawing>
          <wp:inline distT="0" distB="0" distL="0" distR="0">
            <wp:extent cx="5943600" cy="2684606"/>
            <wp:effectExtent l="0" t="0" r="0" b="1905"/>
            <wp:docPr id="2" name="Picture 2" descr="M:\ML\Figure_1_KNN_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ML\Figure_1_KNN_s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B8" w:rsidRDefault="003302B8" w:rsidP="00D82298">
      <w:pPr>
        <w:rPr>
          <w:b/>
        </w:rPr>
      </w:pPr>
    </w:p>
    <w:p w:rsidR="0070161A" w:rsidRDefault="003302B8" w:rsidP="00D82298">
      <w:pPr>
        <w:rPr>
          <w:b/>
        </w:rPr>
      </w:pPr>
      <w:r>
        <w:rPr>
          <w:b/>
        </w:rPr>
        <w:t>High KNN High K</w:t>
      </w:r>
      <w:r w:rsidR="0070161A">
        <w:rPr>
          <w:b/>
        </w:rPr>
        <w:t>-</w:t>
      </w:r>
      <w:r>
        <w:rPr>
          <w:b/>
        </w:rPr>
        <w:t>Means</w:t>
      </w:r>
    </w:p>
    <w:p w:rsidR="0070161A" w:rsidRPr="0070161A" w:rsidRDefault="0070161A" w:rsidP="00D82298">
      <w:r>
        <w:t xml:space="preserve">Using High values for No of Neighbors in KNN and higher value in K-Means improved results but still K-Means fared most poorly. </w:t>
      </w:r>
    </w:p>
    <w:p w:rsidR="003302B8" w:rsidRDefault="003302B8" w:rsidP="00D82298">
      <w:pPr>
        <w:rPr>
          <w:b/>
        </w:rPr>
      </w:pPr>
      <w:r w:rsidRPr="003302B8">
        <w:rPr>
          <w:b/>
          <w:noProof/>
          <w:lang w:eastAsia="en-US"/>
        </w:rPr>
        <w:drawing>
          <wp:inline distT="0" distB="0" distL="0" distR="0">
            <wp:extent cx="5943600" cy="2684606"/>
            <wp:effectExtent l="0" t="0" r="0" b="1905"/>
            <wp:docPr id="4" name="Picture 4" descr="M:\ML\Figure_1_KNN_high_K-Mean_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ML\Figure_1_KNN_high_K-Mean_hig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B8" w:rsidRPr="00D82298" w:rsidRDefault="003302B8" w:rsidP="00D82298">
      <w:pPr>
        <w:rPr>
          <w:b/>
        </w:rPr>
      </w:pPr>
    </w:p>
    <w:sectPr w:rsidR="003302B8" w:rsidRPr="00D82298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298" w:rsidRDefault="00D82298" w:rsidP="00855982">
      <w:pPr>
        <w:spacing w:after="0" w:line="240" w:lineRule="auto"/>
      </w:pPr>
      <w:r>
        <w:separator/>
      </w:r>
    </w:p>
  </w:endnote>
  <w:endnote w:type="continuationSeparator" w:id="0">
    <w:p w:rsidR="00D82298" w:rsidRDefault="00D8229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2B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298" w:rsidRDefault="00D82298" w:rsidP="00855982">
      <w:pPr>
        <w:spacing w:after="0" w:line="240" w:lineRule="auto"/>
      </w:pPr>
      <w:r>
        <w:separator/>
      </w:r>
    </w:p>
  </w:footnote>
  <w:footnote w:type="continuationSeparator" w:id="0">
    <w:p w:rsidR="00D82298" w:rsidRDefault="00D8229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2544CA"/>
    <w:multiLevelType w:val="hybridMultilevel"/>
    <w:tmpl w:val="AC28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BD1AF7"/>
    <w:multiLevelType w:val="hybridMultilevel"/>
    <w:tmpl w:val="5B96F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298"/>
    <w:rsid w:val="0006498D"/>
    <w:rsid w:val="000F11CA"/>
    <w:rsid w:val="001D4362"/>
    <w:rsid w:val="002B650F"/>
    <w:rsid w:val="0030581B"/>
    <w:rsid w:val="003302B8"/>
    <w:rsid w:val="003F5BE5"/>
    <w:rsid w:val="00417A6F"/>
    <w:rsid w:val="005F60A0"/>
    <w:rsid w:val="005F63AC"/>
    <w:rsid w:val="00625CCE"/>
    <w:rsid w:val="006D6B69"/>
    <w:rsid w:val="0070161A"/>
    <w:rsid w:val="007833A7"/>
    <w:rsid w:val="008045FD"/>
    <w:rsid w:val="00855982"/>
    <w:rsid w:val="008D1FD5"/>
    <w:rsid w:val="00A10484"/>
    <w:rsid w:val="00AC12C2"/>
    <w:rsid w:val="00CA141F"/>
    <w:rsid w:val="00CF34F7"/>
    <w:rsid w:val="00D60FF1"/>
    <w:rsid w:val="00D82298"/>
    <w:rsid w:val="00E3125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CB69"/>
  <w15:chartTrackingRefBased/>
  <w15:docId w15:val="{FD5BF227-B61B-4EC2-8963-F2C081ED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D8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6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29</TotalTime>
  <Pages>17</Pages>
  <Words>3989</Words>
  <Characters>22739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rudr</dc:creator>
  <cp:lastModifiedBy>SINGH, RAVI SHEKHAR</cp:lastModifiedBy>
  <cp:revision>19</cp:revision>
  <dcterms:created xsi:type="dcterms:W3CDTF">2018-11-20T15:05:00Z</dcterms:created>
  <dcterms:modified xsi:type="dcterms:W3CDTF">2018-11-21T11:40:00Z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